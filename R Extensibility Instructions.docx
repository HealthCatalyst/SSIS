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65A49" w14:textId="0F2018A3" w:rsidR="00C34B13" w:rsidRPr="00965A3C" w:rsidRDefault="00C34B13" w:rsidP="00C34B13">
      <w:pPr>
        <w:pStyle w:val="TitleIntro"/>
        <w:ind w:left="0"/>
      </w:pPr>
      <w:r w:rsidRPr="00965A3C">
        <w:rPr>
          <w:noProof/>
          <w14:ligatures w14:val="none"/>
          <w14:cntxtAlts w14:val="0"/>
        </w:rPr>
        <w:drawing>
          <wp:anchor distT="0" distB="0" distL="114300" distR="114300" simplePos="0" relativeHeight="251796480" behindDoc="1" locked="0" layoutInCell="1" allowOverlap="1" wp14:anchorId="63427C35" wp14:editId="03A0136D">
            <wp:simplePos x="0" y="0"/>
            <wp:positionH relativeFrom="column">
              <wp:posOffset>0</wp:posOffset>
            </wp:positionH>
            <wp:positionV relativeFrom="paragraph">
              <wp:posOffset>76629</wp:posOffset>
            </wp:positionV>
            <wp:extent cx="356870" cy="598170"/>
            <wp:effectExtent l="0" t="0" r="5080" b="0"/>
            <wp:wrapTight wrapText="bothSides">
              <wp:wrapPolygon edited="0">
                <wp:start x="0" y="0"/>
                <wp:lineTo x="0" y="20637"/>
                <wp:lineTo x="20754" y="20637"/>
                <wp:lineTo x="20754"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870" cy="598170"/>
                    </a:xfrm>
                    <a:prstGeom prst="rect">
                      <a:avLst/>
                    </a:prstGeom>
                  </pic:spPr>
                </pic:pic>
              </a:graphicData>
            </a:graphic>
            <wp14:sizeRelH relativeFrom="margin">
              <wp14:pctWidth>0</wp14:pctWidth>
            </wp14:sizeRelH>
            <wp14:sizeRelV relativeFrom="margin">
              <wp14:pctHeight>0</wp14:pctHeight>
            </wp14:sizeRelV>
          </wp:anchor>
        </w:drawing>
      </w:r>
      <w:r w:rsidR="00101810">
        <w:rPr>
          <w:noProof/>
          <w14:ligatures w14:val="none"/>
          <w14:cntxtAlts w14:val="0"/>
        </w:rPr>
        <w:t>Machine Learning</w:t>
      </w:r>
    </w:p>
    <w:p w14:paraId="2540693E" w14:textId="13010236" w:rsidR="00210025" w:rsidRDefault="00101810" w:rsidP="00722C36">
      <w:pPr>
        <w:pStyle w:val="MainTitle"/>
        <w:spacing w:after="140"/>
      </w:pPr>
      <w:r>
        <w:t>R Extensibility Instructions</w:t>
      </w:r>
    </w:p>
    <w:p w14:paraId="33124851" w14:textId="4D9F630A" w:rsidR="00D222FC" w:rsidRDefault="00D222FC" w:rsidP="0079049F">
      <w:pPr>
        <w:pStyle w:val="HeadingL1NoTOC"/>
        <w:sectPr w:rsidR="00D222FC" w:rsidSect="00E953AF">
          <w:footerReference w:type="default" r:id="rId9"/>
          <w:type w:val="continuous"/>
          <w:pgSz w:w="12240" w:h="15840"/>
          <w:pgMar w:top="1080" w:right="1080" w:bottom="1080" w:left="1080" w:header="720" w:footer="720" w:gutter="0"/>
          <w:cols w:space="720"/>
          <w:titlePg/>
          <w:docGrid w:linePitch="360"/>
        </w:sectPr>
      </w:pPr>
      <w:r>
        <w:t>Contents</w:t>
      </w:r>
    </w:p>
    <w:p w14:paraId="39C90BB8" w14:textId="5778230E" w:rsidR="00101810" w:rsidRDefault="00E953AF" w:rsidP="00101810">
      <w:pPr>
        <w:pStyle w:val="TOC1"/>
        <w:rPr>
          <w:rFonts w:asciiTheme="minorHAnsi" w:eastAsiaTheme="minorEastAsia" w:hAnsiTheme="minorHAnsi"/>
          <w:b/>
          <w:sz w:val="22"/>
          <w14:ligatures w14:val="none"/>
          <w14:cntxtAlts w14:val="0"/>
        </w:rPr>
      </w:pPr>
      <w:r>
        <w:fldChar w:fldCharType="begin"/>
      </w:r>
      <w:r>
        <w:instrText xml:space="preserve"> TOC \t "Heading L1 (no page break),1,Heading L2,2,Heading L1,1" </w:instrText>
      </w:r>
      <w:r>
        <w:fldChar w:fldCharType="separate"/>
      </w:r>
      <w:r w:rsidR="00101810">
        <w:t>Initial Steps</w:t>
      </w:r>
      <w:r w:rsidR="00101810">
        <w:tab/>
      </w:r>
      <w:r w:rsidR="00101810">
        <w:fldChar w:fldCharType="begin"/>
      </w:r>
      <w:r w:rsidR="00101810">
        <w:instrText xml:space="preserve"> PAGEREF _Toc468087810 \h </w:instrText>
      </w:r>
      <w:r w:rsidR="00101810">
        <w:fldChar w:fldCharType="separate"/>
      </w:r>
      <w:r w:rsidR="00101810">
        <w:t>1</w:t>
      </w:r>
      <w:r w:rsidR="00101810">
        <w:fldChar w:fldCharType="end"/>
      </w:r>
    </w:p>
    <w:p w14:paraId="70D3634A" w14:textId="60C26366" w:rsidR="00101810" w:rsidRDefault="00101810" w:rsidP="00101810">
      <w:pPr>
        <w:pStyle w:val="TOC1"/>
        <w:rPr>
          <w:rFonts w:asciiTheme="minorHAnsi" w:eastAsiaTheme="minorEastAsia" w:hAnsiTheme="minorHAnsi"/>
          <w:b/>
          <w:sz w:val="22"/>
          <w14:ligatures w14:val="none"/>
          <w14:cntxtAlts w14:val="0"/>
        </w:rPr>
      </w:pPr>
      <w:r>
        <w:t>Repeatable Steps (for each data mart)</w:t>
      </w:r>
      <w:r>
        <w:tab/>
      </w:r>
      <w:r>
        <w:fldChar w:fldCharType="begin"/>
      </w:r>
      <w:r>
        <w:instrText xml:space="preserve"> PAGEREF _Toc468087811 \h </w:instrText>
      </w:r>
      <w:r>
        <w:fldChar w:fldCharType="separate"/>
      </w:r>
      <w:r>
        <w:t>1</w:t>
      </w:r>
      <w:r>
        <w:fldChar w:fldCharType="end"/>
      </w:r>
    </w:p>
    <w:p w14:paraId="7894F8BA" w14:textId="79A87D21" w:rsidR="00101810" w:rsidRDefault="00101810" w:rsidP="00101810">
      <w:pPr>
        <w:pStyle w:val="TOC1"/>
        <w:rPr>
          <w:rFonts w:asciiTheme="minorHAnsi" w:eastAsiaTheme="minorEastAsia" w:hAnsiTheme="minorHAnsi"/>
          <w:b/>
          <w:sz w:val="22"/>
          <w14:ligatures w14:val="none"/>
          <w14:cntxtAlts w14:val="0"/>
        </w:rPr>
      </w:pPr>
      <w:r>
        <w:t>Repeatable Steps (for each destination entity)</w:t>
      </w:r>
      <w:r>
        <w:tab/>
      </w:r>
      <w:r>
        <w:fldChar w:fldCharType="begin"/>
      </w:r>
      <w:r>
        <w:instrText xml:space="preserve"> PAGEREF _Toc468087812 \h </w:instrText>
      </w:r>
      <w:r>
        <w:fldChar w:fldCharType="separate"/>
      </w:r>
      <w:r>
        <w:t>2</w:t>
      </w:r>
      <w:r>
        <w:fldChar w:fldCharType="end"/>
      </w:r>
    </w:p>
    <w:p w14:paraId="0616F8AD" w14:textId="2F39D635" w:rsidR="00101810" w:rsidRDefault="00101810" w:rsidP="00101810">
      <w:pPr>
        <w:pStyle w:val="TOC1"/>
        <w:rPr>
          <w:rFonts w:asciiTheme="minorHAnsi" w:eastAsiaTheme="minorEastAsia" w:hAnsiTheme="minorHAnsi"/>
          <w:b/>
          <w:sz w:val="22"/>
          <w14:ligatures w14:val="none"/>
          <w14:cntxtAlts w14:val="0"/>
        </w:rPr>
      </w:pPr>
      <w:r>
        <w:t>Sample Seed Scripts</w:t>
      </w:r>
      <w:r>
        <w:tab/>
      </w:r>
      <w:r>
        <w:fldChar w:fldCharType="begin"/>
      </w:r>
      <w:r>
        <w:instrText xml:space="preserve"> PAGEREF _Toc468087813 \h </w:instrText>
      </w:r>
      <w:r>
        <w:fldChar w:fldCharType="separate"/>
      </w:r>
      <w:r>
        <w:t>2</w:t>
      </w:r>
      <w:r>
        <w:fldChar w:fldCharType="end"/>
      </w:r>
    </w:p>
    <w:p w14:paraId="2AACAC04" w14:textId="416E2688" w:rsidR="00D222FC" w:rsidRPr="00BD11D9" w:rsidRDefault="00E953AF" w:rsidP="00BD11D9">
      <w:pPr>
        <w:pStyle w:val="TOCbottombar"/>
      </w:pPr>
      <w:r>
        <w:rPr>
          <w:rFonts w:ascii="Segoe UI" w:hAnsi="Segoe UI"/>
          <w:b/>
          <w:noProof/>
          <w:color w:val="auto"/>
          <w:spacing w:val="0"/>
          <w:sz w:val="20"/>
        </w:rPr>
        <w:fldChar w:fldCharType="end"/>
      </w:r>
    </w:p>
    <w:p w14:paraId="66162451" w14:textId="77777777" w:rsidR="00F47D5E" w:rsidRPr="00F47D5E" w:rsidRDefault="00F47D5E" w:rsidP="00F47D5E">
      <w:pPr>
        <w:pStyle w:val="HeadingL1nopagebreak"/>
        <w:sectPr w:rsidR="00F47D5E" w:rsidRPr="00F47D5E" w:rsidSect="007636AC">
          <w:type w:val="continuous"/>
          <w:pgSz w:w="12240" w:h="15840"/>
          <w:pgMar w:top="1080" w:right="1080" w:bottom="1800" w:left="1080" w:header="720" w:footer="720" w:gutter="0"/>
          <w:cols w:space="720"/>
          <w:titlePg/>
          <w:docGrid w:linePitch="360"/>
        </w:sectPr>
      </w:pPr>
    </w:p>
    <w:p w14:paraId="4B17FED8" w14:textId="5873B99A" w:rsidR="00CA6FC8" w:rsidRDefault="005058CF" w:rsidP="00CA6FC8">
      <w:pPr>
        <w:pStyle w:val="BodyParagraph"/>
      </w:pPr>
      <w:bookmarkStart w:id="0" w:name="_Toc468087810"/>
      <w:r>
        <w:t xml:space="preserve">This document instructs the user how to </w:t>
      </w:r>
      <w:r w:rsidR="009F59A1">
        <w:t xml:space="preserve">inject their designated R scripts into the Catalyst loaders. It begins by </w:t>
      </w:r>
      <w:r>
        <w:t>install</w:t>
      </w:r>
      <w:r w:rsidR="009F59A1">
        <w:t>ing the required SSIS package and defining new system level attributes. It continues by injecting the new SSIS package into the designated loader step. It concludes by defining the necessary variables for each destination entity.</w:t>
      </w:r>
    </w:p>
    <w:p w14:paraId="1723FEC4" w14:textId="50AE55A2" w:rsidR="00D222FC" w:rsidRDefault="00101810" w:rsidP="004213B6">
      <w:pPr>
        <w:pStyle w:val="HeadingL1"/>
      </w:pPr>
      <w:r>
        <w:t>Initial Steps</w:t>
      </w:r>
      <w:bookmarkEnd w:id="0"/>
    </w:p>
    <w:p w14:paraId="610398D5" w14:textId="07F177CE" w:rsidR="00101810" w:rsidRPr="00101810" w:rsidRDefault="00101810" w:rsidP="00101810">
      <w:pPr>
        <w:pStyle w:val="Number1"/>
        <w:rPr>
          <w:noProof/>
        </w:rPr>
      </w:pPr>
      <w:r w:rsidRPr="00101810">
        <w:rPr>
          <w:noProof/>
        </w:rPr>
        <w:t>Establish local folder on ETL server</w:t>
      </w:r>
      <w:r>
        <w:rPr>
          <w:noProof/>
        </w:rPr>
        <w:t>.</w:t>
      </w:r>
    </w:p>
    <w:p w14:paraId="620B1292" w14:textId="07CD5E48" w:rsidR="00101810" w:rsidRPr="00101810" w:rsidRDefault="00101810" w:rsidP="00101810">
      <w:pPr>
        <w:pStyle w:val="NumberedList2"/>
      </w:pPr>
      <w:r w:rsidRPr="00101810">
        <w:t>Configure permissions to allow EDW loader account to read, write</w:t>
      </w:r>
      <w:r>
        <w:t>,</w:t>
      </w:r>
      <w:r w:rsidRPr="00101810">
        <w:t xml:space="preserve"> and execute</w:t>
      </w:r>
    </w:p>
    <w:p w14:paraId="5DD45A28" w14:textId="7DB8D905" w:rsidR="00101810" w:rsidRPr="00101810" w:rsidRDefault="00101810" w:rsidP="00101810">
      <w:pPr>
        <w:pStyle w:val="Number1"/>
        <w:rPr>
          <w:noProof/>
        </w:rPr>
      </w:pPr>
      <w:r w:rsidRPr="00101810">
        <w:rPr>
          <w:noProof/>
        </w:rPr>
        <w:t>Install ExternalScriptExtensibility ISPAC on ETL server</w:t>
      </w:r>
    </w:p>
    <w:p w14:paraId="369398AF" w14:textId="77777777" w:rsidR="00101810" w:rsidRPr="00101810" w:rsidRDefault="00101810" w:rsidP="00101810">
      <w:pPr>
        <w:pStyle w:val="NumberedList2"/>
      </w:pPr>
      <w:r w:rsidRPr="00101810">
        <w:t>Locate inside folder \\SSISDB\CatalsytExtensibility\</w:t>
      </w:r>
    </w:p>
    <w:p w14:paraId="5755377B" w14:textId="738B085F" w:rsidR="00101810" w:rsidRPr="00101810" w:rsidRDefault="00101810" w:rsidP="00101810">
      <w:pPr>
        <w:pStyle w:val="NumberedList2"/>
      </w:pPr>
      <w:r w:rsidRPr="00101810">
        <w:t>Verify permission to allow EDW loader account to execute</w:t>
      </w:r>
    </w:p>
    <w:p w14:paraId="7B3E5594" w14:textId="7D2FAF89" w:rsidR="00101810" w:rsidRPr="00101810" w:rsidRDefault="00101810" w:rsidP="00101810">
      <w:pPr>
        <w:pStyle w:val="NumberedList2"/>
      </w:pPr>
      <w:r w:rsidRPr="00101810">
        <w:t>Configure ExternalScriptExecution.dtsx parameter called StagingDirectory with the local folder established in step 1</w:t>
      </w:r>
    </w:p>
    <w:p w14:paraId="2165FE30" w14:textId="77777777" w:rsidR="00101810" w:rsidRPr="00101810" w:rsidRDefault="00101810" w:rsidP="00101810">
      <w:pPr>
        <w:pStyle w:val="Number1"/>
        <w:rPr>
          <w:noProof/>
        </w:rPr>
      </w:pPr>
      <w:r w:rsidRPr="00101810">
        <w:rPr>
          <w:noProof/>
        </w:rPr>
        <w:t>Seed new attribute names into EDWAdmin.CatalystAdmin.AttributeBASE</w:t>
      </w:r>
    </w:p>
    <w:p w14:paraId="60D52ECF" w14:textId="77777777" w:rsidR="00101810" w:rsidRPr="00101810" w:rsidRDefault="00101810" w:rsidP="00101810">
      <w:pPr>
        <w:pStyle w:val="BulletLevel2"/>
      </w:pPr>
      <w:r w:rsidRPr="00101810">
        <w:t>RInterpreterPath</w:t>
      </w:r>
    </w:p>
    <w:p w14:paraId="6D719DF4" w14:textId="77777777" w:rsidR="00101810" w:rsidRPr="00101810" w:rsidRDefault="00101810" w:rsidP="00101810">
      <w:pPr>
        <w:pStyle w:val="BulletLevel2"/>
      </w:pPr>
      <w:r w:rsidRPr="00101810">
        <w:t>ExternalScriptType</w:t>
      </w:r>
    </w:p>
    <w:p w14:paraId="3AC582EA" w14:textId="77777777" w:rsidR="00101810" w:rsidRPr="00101810" w:rsidRDefault="00101810" w:rsidP="00101810">
      <w:pPr>
        <w:pStyle w:val="BulletLevel2"/>
      </w:pPr>
      <w:r w:rsidRPr="00101810">
        <w:t>ExternalScriptSourceEntity</w:t>
      </w:r>
    </w:p>
    <w:p w14:paraId="463C2CCA" w14:textId="77777777" w:rsidR="00101810" w:rsidRPr="00101810" w:rsidRDefault="00101810" w:rsidP="00101810">
      <w:pPr>
        <w:pStyle w:val="BulletLevel2"/>
      </w:pPr>
      <w:r w:rsidRPr="00101810">
        <w:t>ExternalRScript</w:t>
      </w:r>
      <w:bookmarkStart w:id="1" w:name="_GoBack"/>
      <w:bookmarkEnd w:id="1"/>
    </w:p>
    <w:p w14:paraId="0D8F1CCC" w14:textId="77777777" w:rsidR="00101810" w:rsidRPr="00101810" w:rsidRDefault="00101810" w:rsidP="00101810">
      <w:pPr>
        <w:pStyle w:val="Number1"/>
        <w:rPr>
          <w:noProof/>
        </w:rPr>
      </w:pPr>
      <w:r w:rsidRPr="00101810">
        <w:rPr>
          <w:noProof/>
        </w:rPr>
        <w:t>Seed new system attribute value into EDWAdmin.CatalystAdminObjectAttributeBASE</w:t>
      </w:r>
    </w:p>
    <w:p w14:paraId="465088AA" w14:textId="77777777" w:rsidR="00101810" w:rsidRPr="00101810" w:rsidRDefault="00101810" w:rsidP="00101810">
      <w:pPr>
        <w:pStyle w:val="BulletLevel2"/>
      </w:pPr>
      <w:r w:rsidRPr="00101810">
        <w:t>RInterpreterPath: “C:\Program Files\R\R-3.3.1\Rscript.exe”</w:t>
      </w:r>
    </w:p>
    <w:p w14:paraId="6BC464A5" w14:textId="118BCB97" w:rsidR="00965A3C" w:rsidRDefault="00101810" w:rsidP="00101810">
      <w:pPr>
        <w:pStyle w:val="HeadingL1"/>
      </w:pPr>
      <w:bookmarkStart w:id="2" w:name="_Toc468087811"/>
      <w:r w:rsidRPr="00101810">
        <w:t>Repeatable Steps (for each data mart)</w:t>
      </w:r>
      <w:bookmarkEnd w:id="2"/>
    </w:p>
    <w:p w14:paraId="51084E4A" w14:textId="1936FBF2" w:rsidR="00101810" w:rsidRDefault="00101810" w:rsidP="00101810">
      <w:pPr>
        <w:pStyle w:val="Number1"/>
        <w:numPr>
          <w:ilvl w:val="0"/>
          <w:numId w:val="45"/>
        </w:numPr>
      </w:pPr>
      <w:r>
        <w:t>Seed EDWAdmin.CatalystAdmin.ETLEngineConfigurationBASE</w:t>
      </w:r>
    </w:p>
    <w:p w14:paraId="46B055A2" w14:textId="22113E62" w:rsidR="00101810" w:rsidRDefault="00101810" w:rsidP="00101810">
      <w:pPr>
        <w:pStyle w:val="BulletLevel2"/>
      </w:pPr>
      <w:r>
        <w:t>ExtensionPointNM: “OnPost</w:t>
      </w:r>
      <w:r w:rsidR="005058CF">
        <w:t>StageToProdLoad</w:t>
      </w:r>
      <w:r>
        <w:t>”</w:t>
      </w:r>
    </w:p>
    <w:p w14:paraId="75D1FF24" w14:textId="001C2154" w:rsidR="00101810" w:rsidRDefault="00101810" w:rsidP="00101810">
      <w:pPr>
        <w:pStyle w:val="BulletLevel2"/>
      </w:pPr>
      <w:r>
        <w:t>DatamartID: {data mart ID}</w:t>
      </w:r>
    </w:p>
    <w:p w14:paraId="1435F95F" w14:textId="52374DCF" w:rsidR="00101810" w:rsidRDefault="00101810" w:rsidP="00101810">
      <w:pPr>
        <w:pStyle w:val="BulletLevel2"/>
      </w:pPr>
      <w:r>
        <w:t>SSISPackagePathOrSPToExecuteTXT: “\\SSISDB\CatalystExtensibility\ExternalScriptExtensibility\ExternalScriptExecution.dtsx”</w:t>
      </w:r>
    </w:p>
    <w:p w14:paraId="75AC7D90" w14:textId="2EB0E42E" w:rsidR="00101810" w:rsidRDefault="00101810" w:rsidP="00101810">
      <w:pPr>
        <w:pStyle w:val="BulletLevel2"/>
      </w:pPr>
      <w:r>
        <w:lastRenderedPageBreak/>
        <w:t>IsSSISPackageFLG: 1</w:t>
      </w:r>
    </w:p>
    <w:p w14:paraId="7559E529" w14:textId="532E82BD" w:rsidR="00101810" w:rsidRDefault="00101810" w:rsidP="00101810">
      <w:pPr>
        <w:pStyle w:val="BulletLevel2"/>
      </w:pPr>
      <w:r>
        <w:t>ExtensionOwnerNM: “Health Catalyst”</w:t>
      </w:r>
    </w:p>
    <w:p w14:paraId="14B94CCF" w14:textId="3A5A782F" w:rsidR="00101810" w:rsidRDefault="00101810" w:rsidP="00101810">
      <w:pPr>
        <w:pStyle w:val="BulletLevel2"/>
      </w:pPr>
      <w:r>
        <w:t>RunInAsyncModeFLG: 1</w:t>
      </w:r>
    </w:p>
    <w:p w14:paraId="23C45EDE" w14:textId="3BC16FA7" w:rsidR="00101810" w:rsidRDefault="00101810" w:rsidP="00101810">
      <w:pPr>
        <w:pStyle w:val="BulletLevel2"/>
      </w:pPr>
      <w:r>
        <w:t>Use32BitRuntimeFLG: 0</w:t>
      </w:r>
    </w:p>
    <w:p w14:paraId="3F7830EE" w14:textId="06E52593" w:rsidR="00101810" w:rsidRDefault="00101810" w:rsidP="00101810">
      <w:pPr>
        <w:pStyle w:val="BulletLevel2"/>
      </w:pPr>
      <w:r>
        <w:t>ExecutionOrderNBR: 1</w:t>
      </w:r>
    </w:p>
    <w:p w14:paraId="00FA02D7" w14:textId="1FDF2BF5" w:rsidR="00101810" w:rsidRDefault="00101810" w:rsidP="00101810">
      <w:pPr>
        <w:pStyle w:val="BulletLevel2"/>
      </w:pPr>
      <w:r>
        <w:t>ActiveFLG: 1</w:t>
      </w:r>
    </w:p>
    <w:p w14:paraId="124BA68F" w14:textId="4FA60848" w:rsidR="00101810" w:rsidRDefault="00101810" w:rsidP="00101810">
      <w:pPr>
        <w:pStyle w:val="BulletLevel2"/>
      </w:pPr>
      <w:r>
        <w:t>RequiredParametersTXT: “BatchID, TableID”</w:t>
      </w:r>
    </w:p>
    <w:p w14:paraId="5B50D585" w14:textId="09902F33" w:rsidR="00AA18F7" w:rsidRDefault="00101810" w:rsidP="00101810">
      <w:pPr>
        <w:pStyle w:val="BulletLevel2"/>
      </w:pPr>
      <w:r>
        <w:t>FailsBatchFLG: 1</w:t>
      </w:r>
    </w:p>
    <w:p w14:paraId="7B6F7FC1" w14:textId="297F3CA7" w:rsidR="00101810" w:rsidRDefault="00101810" w:rsidP="00101810">
      <w:pPr>
        <w:pStyle w:val="HeadingL1"/>
      </w:pPr>
      <w:bookmarkStart w:id="3" w:name="_Toc468087812"/>
      <w:r w:rsidRPr="00101810">
        <w:t>Repeatable Steps (for each destination entity)</w:t>
      </w:r>
      <w:bookmarkEnd w:id="3"/>
    </w:p>
    <w:p w14:paraId="4FDED26F" w14:textId="61D75B17" w:rsidR="00101810" w:rsidRDefault="00101810" w:rsidP="00101810">
      <w:pPr>
        <w:pStyle w:val="Number1"/>
        <w:numPr>
          <w:ilvl w:val="0"/>
          <w:numId w:val="46"/>
        </w:numPr>
      </w:pPr>
      <w:r>
        <w:t>Seed new destination entity attribute values into EDWAdmin.CatalystAdmin.ObjectAttributeBASE</w:t>
      </w:r>
    </w:p>
    <w:p w14:paraId="323BDD64" w14:textId="3E7D042F" w:rsidR="00101810" w:rsidRDefault="00101810" w:rsidP="00101810">
      <w:pPr>
        <w:pStyle w:val="BulletLevel2"/>
      </w:pPr>
      <w:r>
        <w:t>ExternalScriptType: “R”</w:t>
      </w:r>
    </w:p>
    <w:p w14:paraId="3DA922D7" w14:textId="3DE7D479" w:rsidR="00101810" w:rsidRDefault="00101810" w:rsidP="00101810">
      <w:pPr>
        <w:pStyle w:val="BulletLevel2"/>
      </w:pPr>
      <w:r>
        <w:t>ExternalScriptSourceEntity: “SAM.Sample.SampleEntity”</w:t>
      </w:r>
    </w:p>
    <w:p w14:paraId="1CAA5FF5" w14:textId="01CEF95B" w:rsidR="00101810" w:rsidRDefault="00101810" w:rsidP="00101810">
      <w:pPr>
        <w:pStyle w:val="BulletLevel2"/>
      </w:pPr>
      <w:r>
        <w:t>ExternalRScript: {content of R script file with qualified single quotes}</w:t>
      </w:r>
    </w:p>
    <w:p w14:paraId="1146A70A" w14:textId="5DC16D73" w:rsidR="00101810" w:rsidRDefault="00101810" w:rsidP="00101810">
      <w:pPr>
        <w:pStyle w:val="Number1"/>
      </w:pPr>
      <w:r>
        <w:t>Configure dependency based on need</w:t>
      </w:r>
    </w:p>
    <w:p w14:paraId="6090C026" w14:textId="190FC24E" w:rsidR="00101810" w:rsidRDefault="00101810" w:rsidP="00101810">
      <w:pPr>
        <w:pStyle w:val="HeadingL1"/>
      </w:pPr>
      <w:bookmarkStart w:id="4" w:name="_Toc468087813"/>
      <w:r>
        <w:t>Sample Seed Scripts</w:t>
      </w:r>
      <w:bookmarkEnd w:id="4"/>
    </w:p>
    <w:p w14:paraId="5E848502" w14:textId="77777777" w:rsidR="00101810" w:rsidRPr="001B732D" w:rsidRDefault="00101810" w:rsidP="00101810">
      <w:pPr>
        <w:rPr>
          <w:b/>
        </w:rPr>
      </w:pPr>
      <w:r w:rsidRPr="001B732D">
        <w:rPr>
          <w:b/>
        </w:rPr>
        <w:t>EDWAdmin.CatalystAdmin.AttributeBASE</w:t>
      </w:r>
    </w:p>
    <w:p w14:paraId="1CEF8235"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'RInterpreterPath'</w:t>
      </w:r>
      <w:r>
        <w:rPr>
          <w:rFonts w:ascii="Consolas" w:hAnsi="Consolas" w:cs="Consolas"/>
          <w:color w:val="808080"/>
          <w:sz w:val="19"/>
          <w:szCs w:val="19"/>
        </w:rPr>
        <w:t>)</w:t>
      </w:r>
    </w:p>
    <w:p w14:paraId="2B62F4F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'Local path to RScript.exe'</w:t>
      </w:r>
      <w:r>
        <w:rPr>
          <w:rFonts w:ascii="Consolas" w:hAnsi="Consolas" w:cs="Consolas"/>
          <w:color w:val="808080"/>
          <w:sz w:val="19"/>
          <w:szCs w:val="19"/>
        </w:rPr>
        <w:t>)</w:t>
      </w:r>
    </w:p>
    <w:p w14:paraId="0E5D3733"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291B563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'ExternalScriptType'</w:t>
      </w:r>
      <w:r>
        <w:rPr>
          <w:rFonts w:ascii="Consolas" w:hAnsi="Consolas" w:cs="Consolas"/>
          <w:color w:val="808080"/>
          <w:sz w:val="19"/>
          <w:szCs w:val="19"/>
        </w:rPr>
        <w:t>)</w:t>
      </w:r>
    </w:p>
    <w:p w14:paraId="18C7B97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'ExternalScriptType'</w:t>
      </w:r>
      <w:r>
        <w:rPr>
          <w:rFonts w:ascii="Consolas" w:hAnsi="Consolas" w:cs="Consolas"/>
          <w:color w:val="808080"/>
          <w:sz w:val="19"/>
          <w:szCs w:val="19"/>
        </w:rPr>
        <w:t>,</w:t>
      </w:r>
      <w:r>
        <w:rPr>
          <w:rFonts w:ascii="Consolas" w:hAnsi="Consolas" w:cs="Consolas"/>
          <w:color w:val="FF0000"/>
          <w:sz w:val="19"/>
          <w:szCs w:val="19"/>
        </w:rPr>
        <w:t>'Python or R'</w:t>
      </w:r>
      <w:r>
        <w:rPr>
          <w:rFonts w:ascii="Consolas" w:hAnsi="Consolas" w:cs="Consolas"/>
          <w:color w:val="808080"/>
          <w:sz w:val="19"/>
          <w:szCs w:val="19"/>
        </w:rPr>
        <w:t>)</w:t>
      </w:r>
    </w:p>
    <w:p w14:paraId="41233EF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0331B58"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'ExternalScriptSourceEntity'</w:t>
      </w:r>
      <w:r>
        <w:rPr>
          <w:rFonts w:ascii="Consolas" w:hAnsi="Consolas" w:cs="Consolas"/>
          <w:color w:val="808080"/>
          <w:sz w:val="19"/>
          <w:szCs w:val="19"/>
        </w:rPr>
        <w:t>)</w:t>
      </w:r>
    </w:p>
    <w:p w14:paraId="43ACA662"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'Source entity from which to calculate predictions'</w:t>
      </w:r>
      <w:r>
        <w:rPr>
          <w:rFonts w:ascii="Consolas" w:hAnsi="Consolas" w:cs="Consolas"/>
          <w:color w:val="808080"/>
          <w:sz w:val="19"/>
          <w:szCs w:val="19"/>
        </w:rPr>
        <w:t>)</w:t>
      </w:r>
    </w:p>
    <w:p w14:paraId="5177C5E8"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7AF0485E"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 xml:space="preserve">AttributeBASE </w:t>
      </w:r>
      <w:r>
        <w:rPr>
          <w:rFonts w:ascii="Consolas" w:hAnsi="Consolas" w:cs="Consolas"/>
          <w:color w:val="0000FF"/>
          <w:sz w:val="19"/>
          <w:szCs w:val="19"/>
        </w:rPr>
        <w:t>WHERE</w:t>
      </w:r>
      <w:r>
        <w:rPr>
          <w:rFonts w:ascii="Consolas" w:hAnsi="Consolas" w:cs="Consolas"/>
          <w:sz w:val="19"/>
          <w:szCs w:val="19"/>
        </w:rPr>
        <w:t xml:space="preserve"> AttributeNM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'ExternalRScript'</w:t>
      </w:r>
      <w:r>
        <w:rPr>
          <w:rFonts w:ascii="Consolas" w:hAnsi="Consolas" w:cs="Consolas"/>
          <w:color w:val="808080"/>
          <w:sz w:val="19"/>
          <w:szCs w:val="19"/>
        </w:rPr>
        <w:t>)</w:t>
      </w:r>
    </w:p>
    <w:p w14:paraId="6F153E59"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 xml:space="preserve"> AttributeDSC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'ExternalRScript'</w:t>
      </w:r>
      <w:r>
        <w:rPr>
          <w:rFonts w:ascii="Consolas" w:hAnsi="Consolas" w:cs="Consolas"/>
          <w:color w:val="808080"/>
          <w:sz w:val="19"/>
          <w:szCs w:val="19"/>
        </w:rPr>
        <w:t>,</w:t>
      </w:r>
      <w:r>
        <w:rPr>
          <w:rFonts w:ascii="Consolas" w:hAnsi="Consolas" w:cs="Consolas"/>
          <w:color w:val="FF0000"/>
          <w:sz w:val="19"/>
          <w:szCs w:val="19"/>
        </w:rPr>
        <w:t>'HCRTools script that contains HC functions'</w:t>
      </w:r>
      <w:r>
        <w:rPr>
          <w:rFonts w:ascii="Consolas" w:hAnsi="Consolas" w:cs="Consolas"/>
          <w:color w:val="808080"/>
          <w:sz w:val="19"/>
          <w:szCs w:val="19"/>
        </w:rPr>
        <w:t>)</w:t>
      </w:r>
    </w:p>
    <w:p w14:paraId="1D05D472" w14:textId="77777777" w:rsidR="00101810" w:rsidRDefault="00101810" w:rsidP="00101810">
      <w:pPr>
        <w:rPr>
          <w:b/>
        </w:rPr>
      </w:pPr>
    </w:p>
    <w:p w14:paraId="03B3D37D" w14:textId="77777777" w:rsidR="00101810" w:rsidRPr="001B732D" w:rsidRDefault="00101810" w:rsidP="00101810">
      <w:pPr>
        <w:rPr>
          <w:b/>
        </w:rPr>
      </w:pPr>
      <w:r w:rsidRPr="001B732D">
        <w:rPr>
          <w:b/>
        </w:rPr>
        <w:t>EDWAdmin.CatalystAdmin.ETLEngineConfigurationBASE</w:t>
      </w:r>
    </w:p>
    <w:p w14:paraId="24C50D1F"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ETLEngineConfigurationBASE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ExtensionPointNM</w:t>
      </w:r>
      <w:r>
        <w:rPr>
          <w:rFonts w:ascii="Consolas" w:hAnsi="Consolas" w:cs="Consolas"/>
          <w:color w:val="808080"/>
          <w:sz w:val="19"/>
          <w:szCs w:val="19"/>
        </w:rPr>
        <w:t>,</w:t>
      </w:r>
      <w:r>
        <w:rPr>
          <w:rFonts w:ascii="Consolas" w:hAnsi="Consolas" w:cs="Consolas"/>
          <w:sz w:val="19"/>
          <w:szCs w:val="19"/>
        </w:rPr>
        <w:t xml:space="preserve"> DatamartID</w:t>
      </w:r>
      <w:r>
        <w:rPr>
          <w:rFonts w:ascii="Consolas" w:hAnsi="Consolas" w:cs="Consolas"/>
          <w:color w:val="808080"/>
          <w:sz w:val="19"/>
          <w:szCs w:val="19"/>
        </w:rPr>
        <w:t>,</w:t>
      </w:r>
      <w:r>
        <w:rPr>
          <w:rFonts w:ascii="Consolas" w:hAnsi="Consolas" w:cs="Consolas"/>
          <w:sz w:val="19"/>
          <w:szCs w:val="19"/>
        </w:rPr>
        <w:t xml:space="preserve"> SSISPackagePathOrSPToExecuteTXT</w:t>
      </w:r>
      <w:r>
        <w:rPr>
          <w:rFonts w:ascii="Consolas" w:hAnsi="Consolas" w:cs="Consolas"/>
          <w:color w:val="808080"/>
          <w:sz w:val="19"/>
          <w:szCs w:val="19"/>
        </w:rPr>
        <w:t>,</w:t>
      </w:r>
      <w:r>
        <w:rPr>
          <w:rFonts w:ascii="Consolas" w:hAnsi="Consolas" w:cs="Consolas"/>
          <w:sz w:val="19"/>
          <w:szCs w:val="19"/>
        </w:rPr>
        <w:t xml:space="preserve"> IsSSISPackageFLG</w:t>
      </w:r>
      <w:r>
        <w:rPr>
          <w:rFonts w:ascii="Consolas" w:hAnsi="Consolas" w:cs="Consolas"/>
          <w:color w:val="808080"/>
          <w:sz w:val="19"/>
          <w:szCs w:val="19"/>
        </w:rPr>
        <w:t>,</w:t>
      </w:r>
      <w:r>
        <w:rPr>
          <w:rFonts w:ascii="Consolas" w:hAnsi="Consolas" w:cs="Consolas"/>
          <w:sz w:val="19"/>
          <w:szCs w:val="19"/>
        </w:rPr>
        <w:t xml:space="preserve"> ExtensionOwnerNM</w:t>
      </w:r>
      <w:r>
        <w:rPr>
          <w:rFonts w:ascii="Consolas" w:hAnsi="Consolas" w:cs="Consolas"/>
          <w:color w:val="808080"/>
          <w:sz w:val="19"/>
          <w:szCs w:val="19"/>
        </w:rPr>
        <w:t>,</w:t>
      </w:r>
      <w:r>
        <w:rPr>
          <w:rFonts w:ascii="Consolas" w:hAnsi="Consolas" w:cs="Consolas"/>
          <w:sz w:val="19"/>
          <w:szCs w:val="19"/>
        </w:rPr>
        <w:t xml:space="preserve"> RunInAsynchModeFLG</w:t>
      </w:r>
      <w:r>
        <w:rPr>
          <w:rFonts w:ascii="Consolas" w:hAnsi="Consolas" w:cs="Consolas"/>
          <w:color w:val="808080"/>
          <w:sz w:val="19"/>
          <w:szCs w:val="19"/>
        </w:rPr>
        <w:t>,</w:t>
      </w:r>
      <w:r>
        <w:rPr>
          <w:rFonts w:ascii="Consolas" w:hAnsi="Consolas" w:cs="Consolas"/>
          <w:sz w:val="19"/>
          <w:szCs w:val="19"/>
        </w:rPr>
        <w:t xml:space="preserve"> Use32BitRuntimeFLG</w:t>
      </w:r>
      <w:r>
        <w:rPr>
          <w:rFonts w:ascii="Consolas" w:hAnsi="Consolas" w:cs="Consolas"/>
          <w:color w:val="808080"/>
          <w:sz w:val="19"/>
          <w:szCs w:val="19"/>
        </w:rPr>
        <w:t>,</w:t>
      </w:r>
      <w:r>
        <w:rPr>
          <w:rFonts w:ascii="Consolas" w:hAnsi="Consolas" w:cs="Consolas"/>
          <w:sz w:val="19"/>
          <w:szCs w:val="19"/>
        </w:rPr>
        <w:t xml:space="preserve"> ExecutionOrderNBR</w:t>
      </w:r>
      <w:r>
        <w:rPr>
          <w:rFonts w:ascii="Consolas" w:hAnsi="Consolas" w:cs="Consolas"/>
          <w:color w:val="808080"/>
          <w:sz w:val="19"/>
          <w:szCs w:val="19"/>
        </w:rPr>
        <w:t>,</w:t>
      </w:r>
      <w:r>
        <w:rPr>
          <w:rFonts w:ascii="Consolas" w:hAnsi="Consolas" w:cs="Consolas"/>
          <w:sz w:val="19"/>
          <w:szCs w:val="19"/>
        </w:rPr>
        <w:t xml:space="preserve"> ActiveFLG</w:t>
      </w:r>
      <w:r>
        <w:rPr>
          <w:rFonts w:ascii="Consolas" w:hAnsi="Consolas" w:cs="Consolas"/>
          <w:color w:val="808080"/>
          <w:sz w:val="19"/>
          <w:szCs w:val="19"/>
        </w:rPr>
        <w:t>,</w:t>
      </w:r>
      <w:r>
        <w:rPr>
          <w:rFonts w:ascii="Consolas" w:hAnsi="Consolas" w:cs="Consolas"/>
          <w:sz w:val="19"/>
          <w:szCs w:val="19"/>
        </w:rPr>
        <w:t xml:space="preserve"> RequiredParametersTXT</w:t>
      </w:r>
      <w:r>
        <w:rPr>
          <w:rFonts w:ascii="Consolas" w:hAnsi="Consolas" w:cs="Consolas"/>
          <w:color w:val="808080"/>
          <w:sz w:val="19"/>
          <w:szCs w:val="19"/>
        </w:rPr>
        <w:t>,</w:t>
      </w:r>
      <w:r>
        <w:rPr>
          <w:rFonts w:ascii="Consolas" w:hAnsi="Consolas" w:cs="Consolas"/>
          <w:sz w:val="19"/>
          <w:szCs w:val="19"/>
        </w:rPr>
        <w:t xml:space="preserve"> FailsBatchFLG</w:t>
      </w:r>
      <w:r>
        <w:rPr>
          <w:rFonts w:ascii="Consolas" w:hAnsi="Consolas" w:cs="Consolas"/>
          <w:color w:val="808080"/>
          <w:sz w:val="19"/>
          <w:szCs w:val="19"/>
        </w:rPr>
        <w:t>)</w:t>
      </w:r>
    </w:p>
    <w:p w14:paraId="36952645"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'OnPostTableLoad'</w:t>
      </w:r>
      <w:r>
        <w:rPr>
          <w:rFonts w:ascii="Consolas" w:hAnsi="Consolas" w:cs="Consolas"/>
          <w:color w:val="808080"/>
          <w:sz w:val="19"/>
          <w:szCs w:val="19"/>
        </w:rPr>
        <w:t>,{</w:t>
      </w:r>
      <w:r>
        <w:rPr>
          <w:rFonts w:ascii="Consolas" w:hAnsi="Consolas" w:cs="Consolas"/>
          <w:sz w:val="19"/>
          <w:szCs w:val="19"/>
        </w:rPr>
        <w:t>SAM datamart ID</w:t>
      </w:r>
      <w:r>
        <w:rPr>
          <w:rFonts w:ascii="Consolas" w:hAnsi="Consolas" w:cs="Consolas"/>
          <w:color w:val="808080"/>
          <w:sz w:val="19"/>
          <w:szCs w:val="19"/>
        </w:rPr>
        <w:t>},</w:t>
      </w:r>
      <w:r>
        <w:rPr>
          <w:rFonts w:ascii="Consolas" w:hAnsi="Consolas" w:cs="Consolas"/>
          <w:color w:val="FF0000"/>
          <w:sz w:val="19"/>
          <w:szCs w:val="19"/>
        </w:rPr>
        <w:t>'\\SSISDB\CatalystExtensibility\ExternalScriptExtensibility\ExternalScriptExecution.dtsx'</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'Health Catalyst'</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'BatchID, TableID'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2E9EDE6" w14:textId="77777777" w:rsidR="00101810" w:rsidRDefault="00101810" w:rsidP="00101810">
      <w:pPr>
        <w:rPr>
          <w:b/>
        </w:rPr>
      </w:pPr>
    </w:p>
    <w:p w14:paraId="33585950" w14:textId="77777777" w:rsidR="00101810" w:rsidRPr="001B732D" w:rsidRDefault="00101810" w:rsidP="00101810">
      <w:pPr>
        <w:rPr>
          <w:b/>
        </w:rPr>
      </w:pPr>
      <w:r w:rsidRPr="001B732D">
        <w:rPr>
          <w:b/>
        </w:rPr>
        <w:lastRenderedPageBreak/>
        <w:t>EDWAdmin.CatalystAdmin.ObjectAttributeBASE</w:t>
      </w:r>
    </w:p>
    <w:p w14:paraId="5F6713D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1071581B" w14:textId="77777777" w:rsidR="00101810" w:rsidRDefault="00101810" w:rsidP="0010181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FF0000"/>
          <w:sz w:val="19"/>
          <w:szCs w:val="19"/>
        </w:rPr>
        <w:t>'RInterpreterPath'</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'C:\Program Files\R\R-3.3.1\bin\Rscript.exe'</w:t>
      </w:r>
      <w:r>
        <w:rPr>
          <w:rFonts w:ascii="Consolas" w:hAnsi="Consolas" w:cs="Consolas"/>
          <w:color w:val="808080"/>
          <w:sz w:val="19"/>
          <w:szCs w:val="19"/>
        </w:rPr>
        <w:t>)</w:t>
      </w:r>
    </w:p>
    <w:p w14:paraId="674DC957" w14:textId="77777777" w:rsidR="00101810" w:rsidRPr="0085461F" w:rsidRDefault="00101810" w:rsidP="00101810">
      <w:pPr>
        <w:autoSpaceDE w:val="0"/>
        <w:autoSpaceDN w:val="0"/>
        <w:adjustRightInd w:val="0"/>
        <w:spacing w:after="0" w:line="240" w:lineRule="auto"/>
        <w:rPr>
          <w:rFonts w:ascii="Consolas" w:hAnsi="Consolas" w:cs="Consolas"/>
          <w:color w:val="808080"/>
          <w:sz w:val="19"/>
          <w:szCs w:val="19"/>
        </w:rPr>
      </w:pPr>
    </w:p>
    <w:p w14:paraId="2E31FE06"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4EEB09D7"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'ExternalScriptType'</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'R'</w:t>
      </w:r>
      <w:r>
        <w:rPr>
          <w:rFonts w:ascii="Consolas" w:hAnsi="Consolas" w:cs="Consolas"/>
          <w:color w:val="808080"/>
          <w:sz w:val="19"/>
          <w:szCs w:val="19"/>
        </w:rPr>
        <w:t>)</w:t>
      </w:r>
    </w:p>
    <w:p w14:paraId="29E558E5"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5E901039"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AttributeValueTXT</w:t>
      </w:r>
      <w:r>
        <w:rPr>
          <w:rFonts w:ascii="Consolas" w:hAnsi="Consolas" w:cs="Consolas"/>
          <w:color w:val="808080"/>
          <w:sz w:val="19"/>
          <w:szCs w:val="19"/>
        </w:rPr>
        <w:t>)</w:t>
      </w:r>
    </w:p>
    <w:p w14:paraId="57CB3C0A"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'ExternalScriptSourceEntity'</w:t>
      </w:r>
      <w:r>
        <w:rPr>
          <w:rFonts w:ascii="Consolas" w:hAnsi="Consolas" w:cs="Consolas"/>
          <w:color w:val="808080"/>
          <w:sz w:val="19"/>
          <w:szCs w:val="19"/>
        </w:rPr>
        <w:t>,</w:t>
      </w:r>
      <w:r>
        <w:rPr>
          <w:rFonts w:ascii="Consolas" w:hAnsi="Consolas" w:cs="Consolas"/>
          <w:color w:val="FF0000"/>
          <w:sz w:val="19"/>
          <w:szCs w:val="19"/>
        </w:rPr>
        <w:t>'string'</w:t>
      </w:r>
      <w:r>
        <w:rPr>
          <w:rFonts w:ascii="Consolas" w:hAnsi="Consolas" w:cs="Consolas"/>
          <w:color w:val="808080"/>
          <w:sz w:val="19"/>
          <w:szCs w:val="19"/>
        </w:rPr>
        <w:t>,</w:t>
      </w:r>
      <w:r>
        <w:rPr>
          <w:rFonts w:ascii="Consolas" w:hAnsi="Consolas" w:cs="Consolas"/>
          <w:color w:val="FF0000"/>
          <w:sz w:val="19"/>
          <w:szCs w:val="19"/>
        </w:rPr>
        <w:t>'SAM.Sample.SampleSAMSampleBindingBASE'</w:t>
      </w:r>
      <w:r>
        <w:rPr>
          <w:rFonts w:ascii="Consolas" w:hAnsi="Consolas" w:cs="Consolas"/>
          <w:color w:val="808080"/>
          <w:sz w:val="19"/>
          <w:szCs w:val="19"/>
        </w:rPr>
        <w:t>)</w:t>
      </w:r>
    </w:p>
    <w:p w14:paraId="2ACB239A"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4E2187DD"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CatalystAdmin</w:t>
      </w:r>
      <w:r>
        <w:rPr>
          <w:rFonts w:ascii="Consolas" w:hAnsi="Consolas" w:cs="Consolas"/>
          <w:color w:val="808080"/>
          <w:sz w:val="19"/>
          <w:szCs w:val="19"/>
        </w:rPr>
        <w:t>.</w:t>
      </w:r>
      <w:r>
        <w:rPr>
          <w:rFonts w:ascii="Consolas" w:hAnsi="Consolas" w:cs="Consolas"/>
          <w:sz w:val="19"/>
          <w:szCs w:val="19"/>
        </w:rPr>
        <w:t>ObjectAttributeBASE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ObjectID</w:t>
      </w:r>
      <w:r>
        <w:rPr>
          <w:rFonts w:ascii="Consolas" w:hAnsi="Consolas" w:cs="Consolas"/>
          <w:color w:val="808080"/>
          <w:sz w:val="19"/>
          <w:szCs w:val="19"/>
        </w:rPr>
        <w:t>,</w:t>
      </w:r>
      <w:r>
        <w:rPr>
          <w:rFonts w:ascii="Consolas" w:hAnsi="Consolas" w:cs="Consolas"/>
          <w:sz w:val="19"/>
          <w:szCs w:val="19"/>
        </w:rPr>
        <w:t>ObjectTypeCD</w:t>
      </w:r>
      <w:r>
        <w:rPr>
          <w:rFonts w:ascii="Consolas" w:hAnsi="Consolas" w:cs="Consolas"/>
          <w:color w:val="808080"/>
          <w:sz w:val="19"/>
          <w:szCs w:val="19"/>
        </w:rPr>
        <w:t>,</w:t>
      </w:r>
      <w:r>
        <w:rPr>
          <w:rFonts w:ascii="Consolas" w:hAnsi="Consolas" w:cs="Consolas"/>
          <w:sz w:val="19"/>
          <w:szCs w:val="19"/>
        </w:rPr>
        <w:t>AttributeNM</w:t>
      </w:r>
      <w:r>
        <w:rPr>
          <w:rFonts w:ascii="Consolas" w:hAnsi="Consolas" w:cs="Consolas"/>
          <w:color w:val="808080"/>
          <w:sz w:val="19"/>
          <w:szCs w:val="19"/>
        </w:rPr>
        <w:t>,</w:t>
      </w:r>
      <w:r>
        <w:rPr>
          <w:rFonts w:ascii="Consolas" w:hAnsi="Consolas" w:cs="Consolas"/>
          <w:sz w:val="19"/>
          <w:szCs w:val="19"/>
        </w:rPr>
        <w:t>AttributeTypeCD</w:t>
      </w:r>
      <w:r>
        <w:rPr>
          <w:rFonts w:ascii="Consolas" w:hAnsi="Consolas" w:cs="Consolas"/>
          <w:color w:val="808080"/>
          <w:sz w:val="19"/>
          <w:szCs w:val="19"/>
        </w:rPr>
        <w:t>,</w:t>
      </w:r>
      <w:r>
        <w:rPr>
          <w:rFonts w:ascii="Consolas" w:hAnsi="Consolas" w:cs="Consolas"/>
          <w:sz w:val="19"/>
          <w:szCs w:val="19"/>
        </w:rPr>
        <w:t>AttributeValueLongTXT</w:t>
      </w:r>
      <w:r>
        <w:rPr>
          <w:rFonts w:ascii="Consolas" w:hAnsi="Consolas" w:cs="Consolas"/>
          <w:color w:val="808080"/>
          <w:sz w:val="19"/>
          <w:szCs w:val="19"/>
        </w:rPr>
        <w:t>)</w:t>
      </w:r>
    </w:p>
    <w:p w14:paraId="7765F69C" w14:textId="77777777" w:rsidR="00101810" w:rsidRDefault="00101810" w:rsidP="001018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[tableid]</w:t>
      </w:r>
      <w:r>
        <w:rPr>
          <w:rFonts w:ascii="Consolas" w:hAnsi="Consolas" w:cs="Consolas"/>
          <w:color w:val="808080"/>
          <w:sz w:val="19"/>
          <w:szCs w:val="19"/>
        </w:rPr>
        <w:t>,</w:t>
      </w:r>
      <w:r>
        <w:rPr>
          <w:rFonts w:ascii="Consolas" w:hAnsi="Consolas" w:cs="Consolas"/>
          <w:color w:val="FF0000"/>
          <w:sz w:val="19"/>
          <w:szCs w:val="19"/>
        </w:rPr>
        <w:t>'Table'</w:t>
      </w:r>
      <w:r>
        <w:rPr>
          <w:rFonts w:ascii="Consolas" w:hAnsi="Consolas" w:cs="Consolas"/>
          <w:color w:val="808080"/>
          <w:sz w:val="19"/>
          <w:szCs w:val="19"/>
        </w:rPr>
        <w:t>,</w:t>
      </w:r>
      <w:r>
        <w:rPr>
          <w:rFonts w:ascii="Consolas" w:hAnsi="Consolas" w:cs="Consolas"/>
          <w:color w:val="FF0000"/>
          <w:sz w:val="19"/>
          <w:szCs w:val="19"/>
        </w:rPr>
        <w:t>'ExternalRScript'</w:t>
      </w:r>
      <w:r>
        <w:rPr>
          <w:rFonts w:ascii="Consolas" w:hAnsi="Consolas" w:cs="Consolas"/>
          <w:color w:val="808080"/>
          <w:sz w:val="19"/>
          <w:szCs w:val="19"/>
        </w:rPr>
        <w:t>,</w:t>
      </w:r>
      <w:r>
        <w:rPr>
          <w:rFonts w:ascii="Consolas" w:hAnsi="Consolas" w:cs="Consolas"/>
          <w:color w:val="FF0000"/>
          <w:sz w:val="19"/>
          <w:szCs w:val="19"/>
        </w:rPr>
        <w:t>'longstring'</w:t>
      </w:r>
      <w:r>
        <w:rPr>
          <w:rFonts w:ascii="Consolas" w:hAnsi="Consolas" w:cs="Consolas"/>
          <w:color w:val="808080"/>
          <w:sz w:val="19"/>
          <w:szCs w:val="19"/>
        </w:rPr>
        <w:t>,</w:t>
      </w:r>
      <w:r>
        <w:rPr>
          <w:rFonts w:ascii="Consolas" w:hAnsi="Consolas" w:cs="Consolas"/>
          <w:color w:val="FF0000"/>
          <w:sz w:val="19"/>
          <w:szCs w:val="19"/>
        </w:rPr>
        <w:t>'[script]'</w:t>
      </w:r>
      <w:r>
        <w:rPr>
          <w:rFonts w:ascii="Consolas" w:hAnsi="Consolas" w:cs="Consolas"/>
          <w:color w:val="808080"/>
          <w:sz w:val="19"/>
          <w:szCs w:val="19"/>
        </w:rPr>
        <w:t>)</w:t>
      </w:r>
    </w:p>
    <w:p w14:paraId="1DB2A9E6" w14:textId="77777777" w:rsidR="00101810" w:rsidRDefault="00101810" w:rsidP="00101810">
      <w:pPr>
        <w:autoSpaceDE w:val="0"/>
        <w:autoSpaceDN w:val="0"/>
        <w:adjustRightInd w:val="0"/>
        <w:spacing w:after="0" w:line="240" w:lineRule="auto"/>
        <w:rPr>
          <w:rFonts w:ascii="Consolas" w:hAnsi="Consolas" w:cs="Consolas"/>
          <w:sz w:val="19"/>
          <w:szCs w:val="19"/>
        </w:rPr>
      </w:pPr>
    </w:p>
    <w:p w14:paraId="0C9DEAB4" w14:textId="77777777" w:rsidR="00101810" w:rsidRPr="00101810" w:rsidRDefault="00101810" w:rsidP="00101810">
      <w:pPr>
        <w:pStyle w:val="BodyParagraph"/>
      </w:pPr>
    </w:p>
    <w:sectPr w:rsidR="00101810" w:rsidRPr="00101810" w:rsidSect="00766737">
      <w:type w:val="continuous"/>
      <w:pgSz w:w="12240" w:h="15840"/>
      <w:pgMar w:top="1080" w:right="1080" w:bottom="171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7FCAD" w14:textId="77777777" w:rsidR="007E7A2E" w:rsidRDefault="007E7A2E" w:rsidP="00E755C8">
      <w:pPr>
        <w:spacing w:after="0" w:line="240" w:lineRule="auto"/>
      </w:pPr>
      <w:r>
        <w:separator/>
      </w:r>
    </w:p>
  </w:endnote>
  <w:endnote w:type="continuationSeparator" w:id="0">
    <w:p w14:paraId="3594B1DF" w14:textId="77777777" w:rsidR="007E7A2E" w:rsidRDefault="007E7A2E" w:rsidP="00E7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Awesome">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7794E6F5-CAAE-44FE-88CE-F6A8D3CBC1AD}"/>
    <w:embedBold r:id="rId2" w:fontKey="{9E65C02B-5A6E-4348-9866-4491A42EB70A}"/>
    <w:embedItalic r:id="rId3" w:fontKey="{3A24687D-7ADA-4EB5-8010-A5FD3789BBA3}"/>
  </w:font>
  <w:font w:name="Calibri">
    <w:panose1 w:val="020F0502020204030204"/>
    <w:charset w:val="00"/>
    <w:family w:val="swiss"/>
    <w:pitch w:val="variable"/>
    <w:sig w:usb0="E0002AFF" w:usb1="C000247B" w:usb2="00000009" w:usb3="00000000" w:csb0="000001FF" w:csb1="00000000"/>
    <w:embedRegular r:id="rId4" w:fontKey="{AD4C035A-253C-4FC1-8645-50393AB1C44C}"/>
    <w:embedBold r:id="rId5" w:fontKey="{EB34DBD4-FDDA-44D5-A6C4-476685791950}"/>
    <w:embedItalic r:id="rId6" w:fontKey="{15C94472-98A6-4CC9-A7B2-B719460EE67A}"/>
  </w:font>
  <w:font w:name="Calibri Light">
    <w:panose1 w:val="020F0302020204030204"/>
    <w:charset w:val="00"/>
    <w:family w:val="swiss"/>
    <w:pitch w:val="variable"/>
    <w:sig w:usb0="E0002AFF" w:usb1="C000247B" w:usb2="00000009" w:usb3="00000000" w:csb0="000001FF" w:csb1="00000000"/>
    <w:embedRegular r:id="rId7" w:fontKey="{CBC0E6C2-0D39-4159-92CA-853E8C38FABA}"/>
  </w:font>
  <w:font w:name="Segoe UI Semibold">
    <w:panose1 w:val="020B0702040204020203"/>
    <w:charset w:val="00"/>
    <w:family w:val="swiss"/>
    <w:pitch w:val="variable"/>
    <w:sig w:usb0="E4002EFF" w:usb1="C000E47F" w:usb2="00000009" w:usb3="00000000" w:csb0="000001FF" w:csb1="00000000"/>
    <w:embedRegular r:id="rId8" w:fontKey="{F3385726-CA88-4EAD-A562-1A35B396F80E}"/>
    <w:embedItalic r:id="rId9" w:fontKey="{EB7E84F4-B98F-49D3-A9B3-CAB42D331897}"/>
  </w:font>
  <w:font w:name="Consolas">
    <w:panose1 w:val="020B0609020204030204"/>
    <w:charset w:val="00"/>
    <w:family w:val="modern"/>
    <w:pitch w:val="fixed"/>
    <w:sig w:usb0="E00006FF" w:usb1="0000FCFF" w:usb2="00000001" w:usb3="00000000" w:csb0="0000019F" w:csb1="00000000"/>
    <w:embedRegular r:id="rId10" w:fontKey="{FBF9FF11-48C0-44EA-AAFB-67C1CF8EF1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9E4F0" w14:textId="77777777" w:rsidR="00FD2BFC" w:rsidRDefault="00FD2BFC" w:rsidP="00E755C8">
    <w:pPr>
      <w:pStyle w:val="Footer"/>
      <w:jc w:val="right"/>
    </w:pPr>
    <w:r>
      <w:rPr>
        <w:noProof/>
        <w14:ligatures w14:val="none"/>
        <w14:cntxtAlts w14:val="0"/>
      </w:rPr>
      <w:drawing>
        <wp:anchor distT="0" distB="0" distL="114300" distR="114300" simplePos="0" relativeHeight="251658240" behindDoc="0" locked="0" layoutInCell="1" allowOverlap="1" wp14:anchorId="60A894A8" wp14:editId="3E5BDAC1">
          <wp:simplePos x="0" y="0"/>
          <wp:positionH relativeFrom="column">
            <wp:posOffset>0</wp:posOffset>
          </wp:positionH>
          <wp:positionV relativeFrom="paragraph">
            <wp:posOffset>-45720</wp:posOffset>
          </wp:positionV>
          <wp:extent cx="1814981" cy="457200"/>
          <wp:effectExtent l="0" t="0" r="0" b="0"/>
          <wp:wrapThrough wrapText="bothSides">
            <wp:wrapPolygon edited="0">
              <wp:start x="0" y="0"/>
              <wp:lineTo x="0" y="20700"/>
              <wp:lineTo x="21313" y="20700"/>
              <wp:lineTo x="21313" y="0"/>
              <wp:lineTo x="0" y="0"/>
            </wp:wrapPolygon>
          </wp:wrapThrough>
          <wp:docPr id="1" name="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C logo 300 dpi.jpg"/>
                  <pic:cNvPicPr/>
                </pic:nvPicPr>
                <pic:blipFill>
                  <a:blip r:embed="rId1">
                    <a:extLst>
                      <a:ext uri="{28A0092B-C50C-407E-A947-70E740481C1C}">
                        <a14:useLocalDpi xmlns:a14="http://schemas.microsoft.com/office/drawing/2010/main" val="0"/>
                      </a:ext>
                    </a:extLst>
                  </a:blip>
                  <a:stretch>
                    <a:fillRect/>
                  </a:stretch>
                </pic:blipFill>
                <pic:spPr>
                  <a:xfrm>
                    <a:off x="0" y="0"/>
                    <a:ext cx="1814981" cy="457200"/>
                  </a:xfrm>
                  <a:prstGeom prst="rect">
                    <a:avLst/>
                  </a:prstGeom>
                </pic:spPr>
              </pic:pic>
            </a:graphicData>
          </a:graphic>
          <wp14:sizeRelV relativeFrom="margin">
            <wp14:pctHeight>0</wp14:pctHeight>
          </wp14:sizeRelV>
        </wp:anchor>
      </w:drawing>
    </w:r>
    <w:r w:rsidRPr="00E755C8">
      <w:t>Copyright ©</w:t>
    </w:r>
    <w:r>
      <w:t xml:space="preserve"> </w:t>
    </w:r>
    <w:r w:rsidRPr="00E755C8">
      <w:t>2016 Healthcare Quality Catalyst, LLC. All Rights Reserved.</w:t>
    </w:r>
  </w:p>
  <w:p w14:paraId="5120C518" w14:textId="393FCDC9" w:rsidR="00FD2BFC" w:rsidRDefault="00101810" w:rsidP="00E755C8">
    <w:pPr>
      <w:pStyle w:val="Footer"/>
      <w:jc w:val="right"/>
    </w:pPr>
    <w:r>
      <w:t>R Extensibility Instructions</w:t>
    </w:r>
    <w:r w:rsidR="00FD2BFC">
      <w:t> </w:t>
    </w:r>
    <w:r w:rsidR="00FD2BFC">
      <w:t>|</w:t>
    </w:r>
    <w:r w:rsidR="00FD2BFC">
      <w:t> </w:t>
    </w:r>
    <w:r w:rsidR="00EB4803">
      <w:t>11</w:t>
    </w:r>
    <w:r w:rsidR="00FD2BFC">
      <w:t>/</w:t>
    </w:r>
    <w:r>
      <w:t>28</w:t>
    </w:r>
    <w:r w:rsidR="00FD2BFC">
      <w:t>/16</w:t>
    </w:r>
  </w:p>
  <w:sdt>
    <w:sdtPr>
      <w:id w:val="963619729"/>
      <w:docPartObj>
        <w:docPartGallery w:val="Page Numbers (Bottom of Page)"/>
        <w:docPartUnique/>
      </w:docPartObj>
    </w:sdtPr>
    <w:sdtEndPr/>
    <w:sdtContent>
      <w:sdt>
        <w:sdtPr>
          <w:id w:val="878598275"/>
          <w:docPartObj>
            <w:docPartGallery w:val="Page Numbers (Top of Page)"/>
            <w:docPartUnique/>
          </w:docPartObj>
        </w:sdtPr>
        <w:sdtEndPr/>
        <w:sdtContent>
          <w:p w14:paraId="713617F0" w14:textId="1A68FC76" w:rsidR="00FD2BFC" w:rsidRDefault="00FD2BFC" w:rsidP="00E755C8">
            <w:pPr>
              <w:pStyle w:val="Footer"/>
              <w:jc w:val="right"/>
            </w:pPr>
            <w:r w:rsidRPr="00E755C8">
              <w:t xml:space="preserve">Page </w:t>
            </w:r>
            <w:r w:rsidRPr="00E755C8">
              <w:fldChar w:fldCharType="begin"/>
            </w:r>
            <w:r w:rsidRPr="00E755C8">
              <w:instrText xml:space="preserve"> PAGE </w:instrText>
            </w:r>
            <w:r w:rsidRPr="00E755C8">
              <w:fldChar w:fldCharType="separate"/>
            </w:r>
            <w:r w:rsidR="00037572">
              <w:rPr>
                <w:noProof/>
              </w:rPr>
              <w:t>3</w:t>
            </w:r>
            <w:r w:rsidRPr="00E755C8">
              <w:fldChar w:fldCharType="end"/>
            </w:r>
            <w:r w:rsidRPr="00E755C8">
              <w:t xml:space="preserve"> of </w:t>
            </w:r>
            <w:fldSimple w:instr=" NUMPAGES  ">
              <w:r w:rsidR="00037572">
                <w:rPr>
                  <w:noProof/>
                </w:rPr>
                <w:t>3</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0567B" w14:textId="77777777" w:rsidR="007E7A2E" w:rsidRDefault="007E7A2E" w:rsidP="00E755C8">
      <w:pPr>
        <w:spacing w:after="0" w:line="240" w:lineRule="auto"/>
      </w:pPr>
      <w:r>
        <w:separator/>
      </w:r>
    </w:p>
  </w:footnote>
  <w:footnote w:type="continuationSeparator" w:id="0">
    <w:p w14:paraId="4637E76C" w14:textId="77777777" w:rsidR="007E7A2E" w:rsidRDefault="007E7A2E" w:rsidP="00E7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30pt;height:28.8pt" o:bullet="t">
        <v:imagedata r:id="rId1" o:title="1_large"/>
      </v:shape>
    </w:pict>
  </w:numPicBullet>
  <w:numPicBullet w:numPicBulletId="1">
    <w:pict>
      <v:shape id="_x0000_i1048" type="#_x0000_t75" style="width:16.2pt;height:15.6pt;visibility:visible;mso-wrap-style:square" o:bullet="t">
        <v:imagedata r:id="rId2" o:title=""/>
      </v:shape>
    </w:pict>
  </w:numPicBullet>
  <w:numPicBullet w:numPicBulletId="2">
    <w:pict>
      <v:shape id="_x0000_i1049" type="#_x0000_t75" style="width:30pt;height:28.8pt" o:bullet="t">
        <v:imagedata r:id="rId3" o:title="2_large"/>
      </v:shape>
    </w:pict>
  </w:numPicBullet>
  <w:numPicBullet w:numPicBulletId="3">
    <w:pict>
      <v:shape id="_x0000_i1050" type="#_x0000_t75" style="width:30pt;height:28.8pt" o:bullet="t">
        <v:imagedata r:id="rId4" o:title="3_large"/>
      </v:shape>
    </w:pict>
  </w:numPicBullet>
  <w:numPicBullet w:numPicBulletId="4">
    <w:pict>
      <v:shape id="_x0000_i1051" type="#_x0000_t75" style="width:30pt;height:28.8pt" o:bullet="t">
        <v:imagedata r:id="rId5" o:title="4_large"/>
      </v:shape>
    </w:pict>
  </w:numPicBullet>
  <w:numPicBullet w:numPicBulletId="5">
    <w:pict>
      <v:shape id="_x0000_i1052" type="#_x0000_t75" style="width:30pt;height:28.8pt" o:bullet="t">
        <v:imagedata r:id="rId6" o:title="5_large"/>
      </v:shape>
    </w:pict>
  </w:numPicBullet>
  <w:numPicBullet w:numPicBulletId="6">
    <w:pict>
      <v:shape id="_x0000_i1053" type="#_x0000_t75" style="width:30pt;height:28.8pt" o:bullet="t">
        <v:imagedata r:id="rId7" o:title="6_large"/>
      </v:shape>
    </w:pict>
  </w:numPicBullet>
  <w:abstractNum w:abstractNumId="0" w15:restartNumberingAfterBreak="0">
    <w:nsid w:val="FFFFFF7C"/>
    <w:multiLevelType w:val="singleLevel"/>
    <w:tmpl w:val="3E1E6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70C1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82C0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31ED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508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227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B626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6EC4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826AB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F442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FE7D1D"/>
    <w:multiLevelType w:val="hybridMultilevel"/>
    <w:tmpl w:val="AD702DB4"/>
    <w:lvl w:ilvl="0" w:tplc="B6A09F20">
      <w:start w:val="1"/>
      <w:numFmt w:val="bullet"/>
      <w:pStyle w:val="Number5"/>
      <w:lvlText w:val=""/>
      <w:lvlPicBulletId w:val="5"/>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8CD1FEB"/>
    <w:multiLevelType w:val="hybridMultilevel"/>
    <w:tmpl w:val="5AA2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50E46"/>
    <w:multiLevelType w:val="hybridMultilevel"/>
    <w:tmpl w:val="9D5EA34A"/>
    <w:lvl w:ilvl="0" w:tplc="FAF2BCBE">
      <w:start w:val="1"/>
      <w:numFmt w:val="bullet"/>
      <w:lvlText w:val=""/>
      <w:lvlPicBulletId w:val="0"/>
      <w:lvlJc w:val="left"/>
      <w:pPr>
        <w:ind w:left="1267" w:hanging="360"/>
      </w:pPr>
      <w:rPr>
        <w:rFonts w:ascii="Symbol" w:hAnsi="Symbol" w:hint="default"/>
        <w:color w:val="auto"/>
        <w:sz w:val="32"/>
        <w:szCs w:val="28"/>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210207CE"/>
    <w:multiLevelType w:val="hybridMultilevel"/>
    <w:tmpl w:val="35289378"/>
    <w:lvl w:ilvl="0" w:tplc="EC10E0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D4C83"/>
    <w:multiLevelType w:val="hybridMultilevel"/>
    <w:tmpl w:val="2174CE8E"/>
    <w:lvl w:ilvl="0" w:tplc="921E366E">
      <w:start w:val="1"/>
      <w:numFmt w:val="bullet"/>
      <w:pStyle w:val="BulletL1Callou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601"/>
    <w:multiLevelType w:val="hybridMultilevel"/>
    <w:tmpl w:val="ABC29F1E"/>
    <w:lvl w:ilvl="0" w:tplc="D36EBF1E">
      <w:start w:val="1"/>
      <w:numFmt w:val="bullet"/>
      <w:pStyle w:val="Number2"/>
      <w:lvlText w:val=""/>
      <w:lvlPicBulletId w:val="2"/>
      <w:lvlJc w:val="left"/>
      <w:pPr>
        <w:ind w:left="1260" w:hanging="360"/>
      </w:pPr>
      <w:rPr>
        <w:rFonts w:ascii="Symbol" w:hAnsi="Symbol" w:hint="default"/>
        <w:color w:val="auto"/>
        <w:sz w:val="32"/>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0265A83"/>
    <w:multiLevelType w:val="hybridMultilevel"/>
    <w:tmpl w:val="D0387692"/>
    <w:lvl w:ilvl="0" w:tplc="5830AF0A">
      <w:start w:val="1"/>
      <w:numFmt w:val="bullet"/>
      <w:lvlText w:val=""/>
      <w:lvlJc w:val="left"/>
      <w:pPr>
        <w:ind w:left="720" w:hanging="360"/>
      </w:pPr>
      <w:rPr>
        <w:rFonts w:ascii="FontAwesome" w:hAnsi="FontAwesome" w:hint="default"/>
        <w:b w:val="0"/>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87850"/>
    <w:multiLevelType w:val="hybridMultilevel"/>
    <w:tmpl w:val="49245340"/>
    <w:lvl w:ilvl="0" w:tplc="50EAB31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95930"/>
    <w:multiLevelType w:val="hybridMultilevel"/>
    <w:tmpl w:val="1C0682B4"/>
    <w:lvl w:ilvl="0" w:tplc="DA162440">
      <w:start w:val="1"/>
      <w:numFmt w:val="bullet"/>
      <w:pStyle w:val="Number3"/>
      <w:lvlText w:val=""/>
      <w:lvlPicBulletId w:val="3"/>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5BD2B3E"/>
    <w:multiLevelType w:val="hybridMultilevel"/>
    <w:tmpl w:val="8D14DA28"/>
    <w:lvl w:ilvl="0" w:tplc="FE84B600">
      <w:start w:val="1"/>
      <w:numFmt w:val="bullet"/>
      <w:pStyle w:val="BulletLevel1"/>
      <w:lvlText w:val=""/>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A91C3B5C">
      <w:start w:val="1"/>
      <w:numFmt w:val="bullet"/>
      <w:pStyle w:val="BulletLevel2"/>
      <w:lvlText w:val="–"/>
      <w:lvlJc w:val="left"/>
      <w:pPr>
        <w:ind w:left="2160" w:hanging="360"/>
      </w:pPr>
      <w:rPr>
        <w:rFonts w:ascii="Segoe UI" w:hAnsi="Segoe U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226F0"/>
    <w:multiLevelType w:val="hybridMultilevel"/>
    <w:tmpl w:val="4CB63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F100D"/>
    <w:multiLevelType w:val="hybridMultilevel"/>
    <w:tmpl w:val="9084B9F4"/>
    <w:lvl w:ilvl="0" w:tplc="6BE48C28">
      <w:start w:val="1"/>
      <w:numFmt w:val="bullet"/>
      <w:pStyle w:val="BulletL1"/>
      <w:lvlText w:val="●"/>
      <w:lvlJc w:val="left"/>
      <w:pPr>
        <w:ind w:left="1267" w:hanging="360"/>
      </w:pPr>
      <w:rPr>
        <w:rFonts w:ascii="Segoe UI" w:hAnsi="Segoe UI" w:hint="default"/>
        <w:color w:val="000000" w:themeColor="text1"/>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15:restartNumberingAfterBreak="0">
    <w:nsid w:val="695F29AE"/>
    <w:multiLevelType w:val="hybridMultilevel"/>
    <w:tmpl w:val="A20AEEEA"/>
    <w:lvl w:ilvl="0" w:tplc="33F0D252">
      <w:start w:val="1"/>
      <w:numFmt w:val="decimal"/>
      <w:pStyle w:val="Number1"/>
      <w:lvlText w:val="%1."/>
      <w:lvlJc w:val="left"/>
      <w:pPr>
        <w:ind w:left="720" w:hanging="360"/>
      </w:pPr>
    </w:lvl>
    <w:lvl w:ilvl="1" w:tplc="42A63B34">
      <w:start w:val="1"/>
      <w:numFmt w:val="lowerLetter"/>
      <w:pStyle w:val="Numb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B700E"/>
    <w:multiLevelType w:val="hybridMultilevel"/>
    <w:tmpl w:val="CFE877B8"/>
    <w:lvl w:ilvl="0" w:tplc="3D64A63C">
      <w:start w:val="1"/>
      <w:numFmt w:val="bullet"/>
      <w:pStyle w:val="Number4"/>
      <w:lvlText w:val=""/>
      <w:lvlPicBulletId w:val="4"/>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7B570003"/>
    <w:multiLevelType w:val="hybridMultilevel"/>
    <w:tmpl w:val="ECA8ABF4"/>
    <w:lvl w:ilvl="0" w:tplc="5E7EA3FE">
      <w:start w:val="1"/>
      <w:numFmt w:val="bullet"/>
      <w:pStyle w:val="Number6"/>
      <w:lvlText w:val=""/>
      <w:lvlPicBulletId w:val="6"/>
      <w:lvlJc w:val="left"/>
      <w:pPr>
        <w:ind w:left="1170" w:hanging="360"/>
      </w:pPr>
      <w:rPr>
        <w:rFonts w:ascii="Symbol" w:hAnsi="Symbol" w:hint="default"/>
        <w:color w:val="auto"/>
        <w:sz w:val="32"/>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7C301323"/>
    <w:multiLevelType w:val="hybridMultilevel"/>
    <w:tmpl w:val="B900D488"/>
    <w:lvl w:ilvl="0" w:tplc="E2AA2654">
      <w:start w:val="1"/>
      <w:numFmt w:val="bullet"/>
      <w:lvlText w:val=""/>
      <w:lvlJc w:val="left"/>
      <w:pPr>
        <w:ind w:left="450" w:hanging="360"/>
      </w:pPr>
      <w:rPr>
        <w:rFonts w:ascii="FontAwesome" w:hAnsi="FontAwesome" w:hint="default"/>
        <w:b w:val="0"/>
        <w:i w:val="0"/>
        <w:color w:val="FF960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num>
  <w:num w:numId="3">
    <w:abstractNumId w:val="19"/>
  </w:num>
  <w:num w:numId="4">
    <w:abstractNumId w:val="17"/>
  </w:num>
  <w:num w:numId="5">
    <w:abstractNumId w:val="16"/>
  </w:num>
  <w:num w:numId="6">
    <w:abstractNumId w:val="25"/>
  </w:num>
  <w:num w:numId="7">
    <w:abstractNumId w:val="25"/>
    <w:lvlOverride w:ilvl="0">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5"/>
    <w:lvlOverride w:ilvl="0">
      <w:startOverride w:val="1"/>
    </w:lvlOverride>
  </w:num>
  <w:num w:numId="19">
    <w:abstractNumId w:val="12"/>
  </w:num>
  <w:num w:numId="20">
    <w:abstractNumId w:val="15"/>
  </w:num>
  <w:num w:numId="21">
    <w:abstractNumId w:val="18"/>
  </w:num>
  <w:num w:numId="22">
    <w:abstractNumId w:val="23"/>
  </w:num>
  <w:num w:numId="23">
    <w:abstractNumId w:val="10"/>
  </w:num>
  <w:num w:numId="24">
    <w:abstractNumId w:val="24"/>
  </w:num>
  <w:num w:numId="25">
    <w:abstractNumId w:val="11"/>
  </w:num>
  <w:num w:numId="26">
    <w:abstractNumId w:val="14"/>
  </w:num>
  <w:num w:numId="27">
    <w:abstractNumId w:val="22"/>
  </w:num>
  <w:num w:numId="28">
    <w:abstractNumId w:val="20"/>
  </w:num>
  <w:num w:numId="29">
    <w:abstractNumId w:val="13"/>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FC"/>
    <w:rsid w:val="00021B96"/>
    <w:rsid w:val="00031EB1"/>
    <w:rsid w:val="000367B5"/>
    <w:rsid w:val="00037572"/>
    <w:rsid w:val="00045053"/>
    <w:rsid w:val="00046873"/>
    <w:rsid w:val="00056F54"/>
    <w:rsid w:val="00057673"/>
    <w:rsid w:val="000624FC"/>
    <w:rsid w:val="00065481"/>
    <w:rsid w:val="0007560A"/>
    <w:rsid w:val="00081389"/>
    <w:rsid w:val="00087E82"/>
    <w:rsid w:val="00093224"/>
    <w:rsid w:val="00093ABF"/>
    <w:rsid w:val="000A194B"/>
    <w:rsid w:val="000A1CF0"/>
    <w:rsid w:val="000B5950"/>
    <w:rsid w:val="000B6D23"/>
    <w:rsid w:val="000B74EF"/>
    <w:rsid w:val="000C526C"/>
    <w:rsid w:val="000C6E5D"/>
    <w:rsid w:val="000D75E6"/>
    <w:rsid w:val="000E004C"/>
    <w:rsid w:val="000E2A8F"/>
    <w:rsid w:val="00101810"/>
    <w:rsid w:val="001141AA"/>
    <w:rsid w:val="00114FAB"/>
    <w:rsid w:val="00117919"/>
    <w:rsid w:val="001208B1"/>
    <w:rsid w:val="00120E15"/>
    <w:rsid w:val="00124C74"/>
    <w:rsid w:val="00127149"/>
    <w:rsid w:val="00131A23"/>
    <w:rsid w:val="00140CA0"/>
    <w:rsid w:val="0014200F"/>
    <w:rsid w:val="00143B96"/>
    <w:rsid w:val="0014543E"/>
    <w:rsid w:val="001476C0"/>
    <w:rsid w:val="00147D5E"/>
    <w:rsid w:val="001502A0"/>
    <w:rsid w:val="00152577"/>
    <w:rsid w:val="001559C9"/>
    <w:rsid w:val="00166C53"/>
    <w:rsid w:val="0018791C"/>
    <w:rsid w:val="00196518"/>
    <w:rsid w:val="001A1E24"/>
    <w:rsid w:val="001B2434"/>
    <w:rsid w:val="001B58BC"/>
    <w:rsid w:val="001C29A9"/>
    <w:rsid w:val="001C6B6E"/>
    <w:rsid w:val="001D2219"/>
    <w:rsid w:val="001E7392"/>
    <w:rsid w:val="001F3660"/>
    <w:rsid w:val="001F4BB6"/>
    <w:rsid w:val="001F4F8D"/>
    <w:rsid w:val="001F769F"/>
    <w:rsid w:val="00204AB7"/>
    <w:rsid w:val="00210025"/>
    <w:rsid w:val="00210588"/>
    <w:rsid w:val="00220A9D"/>
    <w:rsid w:val="00225B8C"/>
    <w:rsid w:val="00227152"/>
    <w:rsid w:val="00230354"/>
    <w:rsid w:val="0023538A"/>
    <w:rsid w:val="00235C50"/>
    <w:rsid w:val="00256B2C"/>
    <w:rsid w:val="00266F09"/>
    <w:rsid w:val="00271B8A"/>
    <w:rsid w:val="00274B78"/>
    <w:rsid w:val="00275595"/>
    <w:rsid w:val="00275A8F"/>
    <w:rsid w:val="00276BFC"/>
    <w:rsid w:val="00277371"/>
    <w:rsid w:val="0028061E"/>
    <w:rsid w:val="00285A0E"/>
    <w:rsid w:val="00285A6A"/>
    <w:rsid w:val="0029176B"/>
    <w:rsid w:val="00294C8A"/>
    <w:rsid w:val="002A01E2"/>
    <w:rsid w:val="002A045C"/>
    <w:rsid w:val="002A3A15"/>
    <w:rsid w:val="002A5A72"/>
    <w:rsid w:val="002A7A0A"/>
    <w:rsid w:val="002B4333"/>
    <w:rsid w:val="002C291A"/>
    <w:rsid w:val="002C4C50"/>
    <w:rsid w:val="002D0845"/>
    <w:rsid w:val="002D1CB7"/>
    <w:rsid w:val="002E6945"/>
    <w:rsid w:val="002E7FD3"/>
    <w:rsid w:val="002F0EB8"/>
    <w:rsid w:val="002F5888"/>
    <w:rsid w:val="002F596E"/>
    <w:rsid w:val="003024F6"/>
    <w:rsid w:val="00302C03"/>
    <w:rsid w:val="00303E3D"/>
    <w:rsid w:val="00306141"/>
    <w:rsid w:val="0031637B"/>
    <w:rsid w:val="0032360A"/>
    <w:rsid w:val="00330EDF"/>
    <w:rsid w:val="003316CA"/>
    <w:rsid w:val="00335682"/>
    <w:rsid w:val="00336615"/>
    <w:rsid w:val="00346657"/>
    <w:rsid w:val="00353D19"/>
    <w:rsid w:val="00355CB0"/>
    <w:rsid w:val="003666B9"/>
    <w:rsid w:val="003711B4"/>
    <w:rsid w:val="00376E29"/>
    <w:rsid w:val="0038071A"/>
    <w:rsid w:val="003847A6"/>
    <w:rsid w:val="00385DD6"/>
    <w:rsid w:val="00386D1A"/>
    <w:rsid w:val="0038793A"/>
    <w:rsid w:val="00390515"/>
    <w:rsid w:val="003929B0"/>
    <w:rsid w:val="0039331A"/>
    <w:rsid w:val="003B0C6F"/>
    <w:rsid w:val="003B1AF9"/>
    <w:rsid w:val="003B4CA4"/>
    <w:rsid w:val="003B7126"/>
    <w:rsid w:val="003B76A2"/>
    <w:rsid w:val="003E58CC"/>
    <w:rsid w:val="003F2141"/>
    <w:rsid w:val="003F6CEB"/>
    <w:rsid w:val="004000E3"/>
    <w:rsid w:val="00403A14"/>
    <w:rsid w:val="004077A6"/>
    <w:rsid w:val="00415454"/>
    <w:rsid w:val="00415E97"/>
    <w:rsid w:val="004213B6"/>
    <w:rsid w:val="00432F0E"/>
    <w:rsid w:val="00433E12"/>
    <w:rsid w:val="00444D7C"/>
    <w:rsid w:val="00456119"/>
    <w:rsid w:val="004714C4"/>
    <w:rsid w:val="00476504"/>
    <w:rsid w:val="0048262C"/>
    <w:rsid w:val="004847C0"/>
    <w:rsid w:val="00486DC5"/>
    <w:rsid w:val="00487F3B"/>
    <w:rsid w:val="0049156C"/>
    <w:rsid w:val="00492E1B"/>
    <w:rsid w:val="004956BD"/>
    <w:rsid w:val="00497037"/>
    <w:rsid w:val="004A539F"/>
    <w:rsid w:val="004A56AE"/>
    <w:rsid w:val="004B784C"/>
    <w:rsid w:val="004C1A6C"/>
    <w:rsid w:val="004C4BCE"/>
    <w:rsid w:val="004D1B09"/>
    <w:rsid w:val="004D1EC1"/>
    <w:rsid w:val="004D3280"/>
    <w:rsid w:val="004F6B64"/>
    <w:rsid w:val="00500B37"/>
    <w:rsid w:val="005058CF"/>
    <w:rsid w:val="005061C4"/>
    <w:rsid w:val="00507D47"/>
    <w:rsid w:val="005316BF"/>
    <w:rsid w:val="00542418"/>
    <w:rsid w:val="00547A88"/>
    <w:rsid w:val="005626CF"/>
    <w:rsid w:val="00571D1D"/>
    <w:rsid w:val="00572A93"/>
    <w:rsid w:val="005863C7"/>
    <w:rsid w:val="00586C69"/>
    <w:rsid w:val="005874C3"/>
    <w:rsid w:val="00587DF2"/>
    <w:rsid w:val="00591B18"/>
    <w:rsid w:val="00596BFC"/>
    <w:rsid w:val="005A44F0"/>
    <w:rsid w:val="005A68C8"/>
    <w:rsid w:val="005B3B7E"/>
    <w:rsid w:val="005B7690"/>
    <w:rsid w:val="005C7406"/>
    <w:rsid w:val="005D2C3D"/>
    <w:rsid w:val="005D513F"/>
    <w:rsid w:val="005D5C3C"/>
    <w:rsid w:val="005E40EC"/>
    <w:rsid w:val="005E784E"/>
    <w:rsid w:val="005F22CC"/>
    <w:rsid w:val="00613F05"/>
    <w:rsid w:val="00616736"/>
    <w:rsid w:val="0064148C"/>
    <w:rsid w:val="006448B0"/>
    <w:rsid w:val="00644931"/>
    <w:rsid w:val="006458AF"/>
    <w:rsid w:val="00647859"/>
    <w:rsid w:val="0065489B"/>
    <w:rsid w:val="006644C9"/>
    <w:rsid w:val="006651C0"/>
    <w:rsid w:val="0067179E"/>
    <w:rsid w:val="006755BC"/>
    <w:rsid w:val="00676ADB"/>
    <w:rsid w:val="00676E49"/>
    <w:rsid w:val="00681971"/>
    <w:rsid w:val="006824A7"/>
    <w:rsid w:val="006A0E9D"/>
    <w:rsid w:val="006B52A5"/>
    <w:rsid w:val="006C1847"/>
    <w:rsid w:val="006C2643"/>
    <w:rsid w:val="006C71F3"/>
    <w:rsid w:val="006D3809"/>
    <w:rsid w:val="006D4196"/>
    <w:rsid w:val="006D73DC"/>
    <w:rsid w:val="006E5945"/>
    <w:rsid w:val="006E7A8F"/>
    <w:rsid w:val="00705996"/>
    <w:rsid w:val="007060C6"/>
    <w:rsid w:val="00713C39"/>
    <w:rsid w:val="0071771F"/>
    <w:rsid w:val="00721EC6"/>
    <w:rsid w:val="00722C36"/>
    <w:rsid w:val="00724838"/>
    <w:rsid w:val="00730B31"/>
    <w:rsid w:val="00734364"/>
    <w:rsid w:val="00741E68"/>
    <w:rsid w:val="007505AC"/>
    <w:rsid w:val="00754C63"/>
    <w:rsid w:val="007557B8"/>
    <w:rsid w:val="00760A39"/>
    <w:rsid w:val="007611C7"/>
    <w:rsid w:val="00761F4E"/>
    <w:rsid w:val="007636AC"/>
    <w:rsid w:val="00766737"/>
    <w:rsid w:val="00771272"/>
    <w:rsid w:val="0079049F"/>
    <w:rsid w:val="0079192A"/>
    <w:rsid w:val="00791C14"/>
    <w:rsid w:val="007926E7"/>
    <w:rsid w:val="007A3A57"/>
    <w:rsid w:val="007B3873"/>
    <w:rsid w:val="007C0993"/>
    <w:rsid w:val="007C20FA"/>
    <w:rsid w:val="007E14ED"/>
    <w:rsid w:val="007E7A2E"/>
    <w:rsid w:val="007F3362"/>
    <w:rsid w:val="008068CC"/>
    <w:rsid w:val="00812EB3"/>
    <w:rsid w:val="00813B67"/>
    <w:rsid w:val="00815413"/>
    <w:rsid w:val="0082413B"/>
    <w:rsid w:val="008276C8"/>
    <w:rsid w:val="00830E35"/>
    <w:rsid w:val="008317D2"/>
    <w:rsid w:val="00834F57"/>
    <w:rsid w:val="00842D73"/>
    <w:rsid w:val="0084625E"/>
    <w:rsid w:val="00853DFE"/>
    <w:rsid w:val="00854C30"/>
    <w:rsid w:val="008567CD"/>
    <w:rsid w:val="008673B5"/>
    <w:rsid w:val="00870C4C"/>
    <w:rsid w:val="00871139"/>
    <w:rsid w:val="0087548F"/>
    <w:rsid w:val="0088043C"/>
    <w:rsid w:val="00883AF7"/>
    <w:rsid w:val="00893532"/>
    <w:rsid w:val="00894E93"/>
    <w:rsid w:val="008A3F78"/>
    <w:rsid w:val="008A5D14"/>
    <w:rsid w:val="008B41C8"/>
    <w:rsid w:val="008B53F1"/>
    <w:rsid w:val="008B6261"/>
    <w:rsid w:val="008C188F"/>
    <w:rsid w:val="008D02CD"/>
    <w:rsid w:val="008D243B"/>
    <w:rsid w:val="008D3749"/>
    <w:rsid w:val="008E0505"/>
    <w:rsid w:val="008E7296"/>
    <w:rsid w:val="00914E03"/>
    <w:rsid w:val="0091564B"/>
    <w:rsid w:val="00917C34"/>
    <w:rsid w:val="00930E25"/>
    <w:rsid w:val="00960091"/>
    <w:rsid w:val="00962FEF"/>
    <w:rsid w:val="0096588D"/>
    <w:rsid w:val="00965A3C"/>
    <w:rsid w:val="00974596"/>
    <w:rsid w:val="00976DCD"/>
    <w:rsid w:val="00977DC9"/>
    <w:rsid w:val="009826F5"/>
    <w:rsid w:val="00986091"/>
    <w:rsid w:val="00990A77"/>
    <w:rsid w:val="00992EF0"/>
    <w:rsid w:val="0099371C"/>
    <w:rsid w:val="00996CD6"/>
    <w:rsid w:val="009973B7"/>
    <w:rsid w:val="009A2DE6"/>
    <w:rsid w:val="009A53C2"/>
    <w:rsid w:val="009B2DFD"/>
    <w:rsid w:val="009B4245"/>
    <w:rsid w:val="009B5838"/>
    <w:rsid w:val="009B774D"/>
    <w:rsid w:val="009C5182"/>
    <w:rsid w:val="009E5DBB"/>
    <w:rsid w:val="009F0DDE"/>
    <w:rsid w:val="009F0E24"/>
    <w:rsid w:val="009F10FC"/>
    <w:rsid w:val="009F16B9"/>
    <w:rsid w:val="009F36B2"/>
    <w:rsid w:val="009F59A1"/>
    <w:rsid w:val="009F5C67"/>
    <w:rsid w:val="009F61EB"/>
    <w:rsid w:val="00A20D2F"/>
    <w:rsid w:val="00A22DCC"/>
    <w:rsid w:val="00A37772"/>
    <w:rsid w:val="00A4487E"/>
    <w:rsid w:val="00A4578B"/>
    <w:rsid w:val="00A5183A"/>
    <w:rsid w:val="00A52573"/>
    <w:rsid w:val="00A55CF3"/>
    <w:rsid w:val="00A61685"/>
    <w:rsid w:val="00A63EFD"/>
    <w:rsid w:val="00A67BA4"/>
    <w:rsid w:val="00A7659D"/>
    <w:rsid w:val="00A77DFC"/>
    <w:rsid w:val="00A835C8"/>
    <w:rsid w:val="00A95129"/>
    <w:rsid w:val="00AA18F7"/>
    <w:rsid w:val="00AB173E"/>
    <w:rsid w:val="00AB1BE7"/>
    <w:rsid w:val="00AB4CC1"/>
    <w:rsid w:val="00AB7E70"/>
    <w:rsid w:val="00AB7EE0"/>
    <w:rsid w:val="00AC410C"/>
    <w:rsid w:val="00AD04EE"/>
    <w:rsid w:val="00AD4FB4"/>
    <w:rsid w:val="00AE6F95"/>
    <w:rsid w:val="00AF346C"/>
    <w:rsid w:val="00AF5E2F"/>
    <w:rsid w:val="00B07DA5"/>
    <w:rsid w:val="00B1077E"/>
    <w:rsid w:val="00B11A22"/>
    <w:rsid w:val="00B1250D"/>
    <w:rsid w:val="00B13EAD"/>
    <w:rsid w:val="00B17408"/>
    <w:rsid w:val="00B226B7"/>
    <w:rsid w:val="00B2641A"/>
    <w:rsid w:val="00B30A42"/>
    <w:rsid w:val="00B31263"/>
    <w:rsid w:val="00B615CE"/>
    <w:rsid w:val="00B70D53"/>
    <w:rsid w:val="00B83D3F"/>
    <w:rsid w:val="00B86C8A"/>
    <w:rsid w:val="00B93D13"/>
    <w:rsid w:val="00B96FE9"/>
    <w:rsid w:val="00BA419B"/>
    <w:rsid w:val="00BB17DD"/>
    <w:rsid w:val="00BB344E"/>
    <w:rsid w:val="00BC0084"/>
    <w:rsid w:val="00BC56EA"/>
    <w:rsid w:val="00BD10E0"/>
    <w:rsid w:val="00BD11D9"/>
    <w:rsid w:val="00BE4E43"/>
    <w:rsid w:val="00BE4F54"/>
    <w:rsid w:val="00BF23E2"/>
    <w:rsid w:val="00BF7B5E"/>
    <w:rsid w:val="00C14765"/>
    <w:rsid w:val="00C23894"/>
    <w:rsid w:val="00C2489E"/>
    <w:rsid w:val="00C251EB"/>
    <w:rsid w:val="00C26CCE"/>
    <w:rsid w:val="00C31C00"/>
    <w:rsid w:val="00C34B13"/>
    <w:rsid w:val="00C37F0E"/>
    <w:rsid w:val="00C51B98"/>
    <w:rsid w:val="00C52AE8"/>
    <w:rsid w:val="00C5551C"/>
    <w:rsid w:val="00C64724"/>
    <w:rsid w:val="00C67531"/>
    <w:rsid w:val="00C74245"/>
    <w:rsid w:val="00C77C97"/>
    <w:rsid w:val="00C81D0A"/>
    <w:rsid w:val="00C84E3B"/>
    <w:rsid w:val="00C875BB"/>
    <w:rsid w:val="00C91DAC"/>
    <w:rsid w:val="00C9205A"/>
    <w:rsid w:val="00CA4DF4"/>
    <w:rsid w:val="00CA6FC8"/>
    <w:rsid w:val="00CA7638"/>
    <w:rsid w:val="00CC6BDD"/>
    <w:rsid w:val="00CD0ADC"/>
    <w:rsid w:val="00CD4B03"/>
    <w:rsid w:val="00CD647A"/>
    <w:rsid w:val="00CE0277"/>
    <w:rsid w:val="00CE1E25"/>
    <w:rsid w:val="00CE59A2"/>
    <w:rsid w:val="00CF1873"/>
    <w:rsid w:val="00CF63D4"/>
    <w:rsid w:val="00D11080"/>
    <w:rsid w:val="00D1745E"/>
    <w:rsid w:val="00D222FC"/>
    <w:rsid w:val="00D35A5E"/>
    <w:rsid w:val="00D410FE"/>
    <w:rsid w:val="00D47690"/>
    <w:rsid w:val="00D478C7"/>
    <w:rsid w:val="00D639C7"/>
    <w:rsid w:val="00D75FDE"/>
    <w:rsid w:val="00D82237"/>
    <w:rsid w:val="00D84607"/>
    <w:rsid w:val="00D96E3C"/>
    <w:rsid w:val="00DA0095"/>
    <w:rsid w:val="00DA1E97"/>
    <w:rsid w:val="00DB12AE"/>
    <w:rsid w:val="00DC4955"/>
    <w:rsid w:val="00DC4AF9"/>
    <w:rsid w:val="00DC5C6E"/>
    <w:rsid w:val="00DC5DCE"/>
    <w:rsid w:val="00DC7A34"/>
    <w:rsid w:val="00DE38D8"/>
    <w:rsid w:val="00DF1522"/>
    <w:rsid w:val="00E00952"/>
    <w:rsid w:val="00E041D1"/>
    <w:rsid w:val="00E0683A"/>
    <w:rsid w:val="00E21B71"/>
    <w:rsid w:val="00E2683C"/>
    <w:rsid w:val="00E27D73"/>
    <w:rsid w:val="00E31630"/>
    <w:rsid w:val="00E31C06"/>
    <w:rsid w:val="00E37B67"/>
    <w:rsid w:val="00E460EA"/>
    <w:rsid w:val="00E64D3B"/>
    <w:rsid w:val="00E735E0"/>
    <w:rsid w:val="00E751BD"/>
    <w:rsid w:val="00E755C8"/>
    <w:rsid w:val="00E81150"/>
    <w:rsid w:val="00E848B1"/>
    <w:rsid w:val="00E953AF"/>
    <w:rsid w:val="00E95492"/>
    <w:rsid w:val="00EA081D"/>
    <w:rsid w:val="00EA38F8"/>
    <w:rsid w:val="00EA4390"/>
    <w:rsid w:val="00EA587A"/>
    <w:rsid w:val="00EA5B0D"/>
    <w:rsid w:val="00EA626F"/>
    <w:rsid w:val="00EB46CF"/>
    <w:rsid w:val="00EB4803"/>
    <w:rsid w:val="00EB4CBD"/>
    <w:rsid w:val="00EC01DF"/>
    <w:rsid w:val="00EE4974"/>
    <w:rsid w:val="00EF542E"/>
    <w:rsid w:val="00EF6919"/>
    <w:rsid w:val="00EF7F8D"/>
    <w:rsid w:val="00F01927"/>
    <w:rsid w:val="00F01ADE"/>
    <w:rsid w:val="00F0406E"/>
    <w:rsid w:val="00F13C7C"/>
    <w:rsid w:val="00F403D1"/>
    <w:rsid w:val="00F41DE9"/>
    <w:rsid w:val="00F47D5E"/>
    <w:rsid w:val="00F56947"/>
    <w:rsid w:val="00F6009C"/>
    <w:rsid w:val="00F60ED9"/>
    <w:rsid w:val="00F671C6"/>
    <w:rsid w:val="00F75ED2"/>
    <w:rsid w:val="00F76B51"/>
    <w:rsid w:val="00F76D4A"/>
    <w:rsid w:val="00F844EB"/>
    <w:rsid w:val="00FA0CE6"/>
    <w:rsid w:val="00FC069F"/>
    <w:rsid w:val="00FC4E0A"/>
    <w:rsid w:val="00FD2BFC"/>
    <w:rsid w:val="00FE0F48"/>
    <w:rsid w:val="00FF015F"/>
    <w:rsid w:val="00FF3E82"/>
    <w:rsid w:val="00FF5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4531C"/>
  <w15:chartTrackingRefBased/>
  <w15:docId w15:val="{5F38FE0B-95D8-4B58-8974-BC3CF756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4">
    <w:lsdException w:name="Normal" w:locked="0" w:uiPriority="0"/>
    <w:lsdException w:name="heading 1" w:uiPriority="9"/>
    <w:lsdException w:name="heading 2" w:semiHidden="1" w:uiPriority="9"/>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unhideWhenUsed="1"/>
    <w:lsdException w:name="Strong" w:semiHidden="1" w:uiPriority="22"/>
    <w:lsdException w:name="Emphasis" w:semiHidden="1" w:uiPriority="20"/>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65"/>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locked="0" w:semiHidden="1" w:unhideWhenUsed="1"/>
    <w:lsdException w:name="Hashtag" w:locked="0" w:semiHidden="1" w:unhideWhenUsed="1"/>
  </w:latentStyles>
  <w:style w:type="paragraph" w:default="1" w:styleId="Normal">
    <w:name w:val="Normal"/>
    <w:aliases w:val="Body"/>
    <w:next w:val="BodyIndent"/>
    <w:uiPriority w:val="65"/>
    <w:semiHidden/>
    <w:rsid w:val="00101810"/>
    <w:pPr>
      <w:keepLines/>
      <w:suppressAutoHyphens/>
    </w:pPr>
    <w:rPr>
      <w:rFonts w:ascii="Segoe UI" w:hAnsi="Segoe UI"/>
      <w:sz w:val="20"/>
      <w14:ligatures w14:val="standardContextual"/>
      <w14:cntxtAlts/>
    </w:rPr>
  </w:style>
  <w:style w:type="paragraph" w:styleId="Heading1">
    <w:name w:val="heading 1"/>
    <w:basedOn w:val="Normal"/>
    <w:next w:val="Normal"/>
    <w:link w:val="Heading1Char"/>
    <w:uiPriority w:val="9"/>
    <w:semiHidden/>
    <w:locked/>
    <w:rsid w:val="00CA4DF4"/>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locked/>
    <w:rsid w:val="00D222FC"/>
    <w:pPr>
      <w:keepNext/>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qFormat/>
    <w:locked/>
    <w:rsid w:val="00D222FC"/>
    <w:pPr>
      <w:keepNext/>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Intro">
    <w:name w:val="Title Intro"/>
    <w:basedOn w:val="Normal"/>
    <w:semiHidden/>
    <w:locked/>
    <w:rsid w:val="002A7A0A"/>
    <w:pPr>
      <w:spacing w:after="0" w:line="240" w:lineRule="auto"/>
      <w:ind w:left="720"/>
    </w:pPr>
    <w:rPr>
      <w:i/>
      <w:color w:val="6D6E71"/>
      <w:sz w:val="36"/>
    </w:rPr>
  </w:style>
  <w:style w:type="paragraph" w:customStyle="1" w:styleId="MainTitle">
    <w:name w:val="Main Title"/>
    <w:basedOn w:val="Normal"/>
    <w:semiHidden/>
    <w:rsid w:val="00D35A5E"/>
    <w:pPr>
      <w:spacing w:line="480" w:lineRule="auto"/>
      <w:ind w:left="720"/>
      <w:outlineLvl w:val="0"/>
    </w:pPr>
    <w:rPr>
      <w:sz w:val="52"/>
    </w:rPr>
  </w:style>
  <w:style w:type="paragraph" w:customStyle="1" w:styleId="H1">
    <w:name w:val="H1"/>
    <w:basedOn w:val="BodyParagraph"/>
    <w:next w:val="BodyParagraph"/>
    <w:uiPriority w:val="65"/>
    <w:semiHidden/>
    <w:locked/>
    <w:rsid w:val="00871139"/>
    <w:pPr>
      <w:keepNext/>
      <w:pageBreakBefore/>
      <w:pBdr>
        <w:bottom w:val="single" w:sz="6" w:space="3" w:color="006E9A"/>
      </w:pBdr>
      <w:tabs>
        <w:tab w:val="left" w:pos="9360"/>
      </w:tabs>
      <w:spacing w:before="240"/>
    </w:pPr>
    <w:rPr>
      <w:color w:val="006E9A"/>
      <w:sz w:val="32"/>
    </w:rPr>
  </w:style>
  <w:style w:type="character" w:customStyle="1" w:styleId="Heading1Char">
    <w:name w:val="Heading 1 Char"/>
    <w:basedOn w:val="DefaultParagraphFont"/>
    <w:link w:val="Heading1"/>
    <w:uiPriority w:val="9"/>
    <w:semiHidden/>
    <w:rsid w:val="003E58CC"/>
    <w:rPr>
      <w:rFonts w:asciiTheme="majorHAnsi" w:eastAsiaTheme="majorEastAsia" w:hAnsiTheme="majorHAnsi" w:cstheme="majorBidi"/>
      <w:color w:val="2E74B5" w:themeColor="accent1" w:themeShade="BF"/>
      <w:sz w:val="32"/>
      <w:szCs w:val="32"/>
      <w14:ligatures w14:val="standardContextual"/>
      <w14:cntxtAlts/>
    </w:rPr>
  </w:style>
  <w:style w:type="paragraph" w:styleId="TOC1">
    <w:name w:val="toc 1"/>
    <w:aliases w:val="Table of Contents"/>
    <w:basedOn w:val="Normal"/>
    <w:next w:val="Normal"/>
    <w:autoRedefine/>
    <w:uiPriority w:val="39"/>
    <w:qFormat/>
    <w:locked/>
    <w:rsid w:val="00101810"/>
    <w:pPr>
      <w:tabs>
        <w:tab w:val="right" w:leader="dot" w:pos="10080"/>
      </w:tabs>
      <w:spacing w:after="0" w:line="240" w:lineRule="auto"/>
    </w:pPr>
    <w:rPr>
      <w:noProof/>
    </w:rPr>
  </w:style>
  <w:style w:type="paragraph" w:styleId="BalloonText">
    <w:name w:val="Balloon Text"/>
    <w:basedOn w:val="Normal"/>
    <w:link w:val="BalloonTextChar"/>
    <w:uiPriority w:val="99"/>
    <w:semiHidden/>
    <w:locked/>
    <w:rsid w:val="002F0EB8"/>
    <w:pPr>
      <w:spacing w:after="0" w:line="240" w:lineRule="auto"/>
    </w:pPr>
    <w:rPr>
      <w:rFonts w:cs="Segoe UI"/>
      <w:sz w:val="18"/>
      <w:szCs w:val="18"/>
    </w:rPr>
  </w:style>
  <w:style w:type="paragraph" w:customStyle="1" w:styleId="HeadingL1nopagebreak">
    <w:name w:val="Heading L1 (no page break)"/>
    <w:basedOn w:val="HeadingL1"/>
    <w:next w:val="BodyParagraph"/>
    <w:rsid w:val="00D35A5E"/>
  </w:style>
  <w:style w:type="paragraph" w:customStyle="1" w:styleId="BodyCallout">
    <w:name w:val="Body (Callout)"/>
    <w:basedOn w:val="Normal"/>
    <w:uiPriority w:val="7"/>
    <w:qFormat/>
    <w:rsid w:val="00056F54"/>
    <w:pPr>
      <w:spacing w:after="0" w:line="240" w:lineRule="auto"/>
    </w:pPr>
    <w:rPr>
      <w:sz w:val="18"/>
    </w:rPr>
  </w:style>
  <w:style w:type="paragraph" w:customStyle="1" w:styleId="HeadingL1NoTOC">
    <w:name w:val="Heading L1 (No TOC)"/>
    <w:basedOn w:val="H1"/>
    <w:next w:val="BodyParagraph"/>
    <w:uiPriority w:val="1"/>
    <w:rsid w:val="0079049F"/>
    <w:pPr>
      <w:pageBreakBefore w:val="0"/>
    </w:pPr>
    <w:rPr>
      <w:rFonts w:ascii="Segoe UI Semibold" w:hAnsi="Segoe UI Semibold"/>
      <w:spacing w:val="-3"/>
    </w:rPr>
  </w:style>
  <w:style w:type="character" w:customStyle="1" w:styleId="BalloonTextChar">
    <w:name w:val="Balloon Text Char"/>
    <w:basedOn w:val="DefaultParagraphFont"/>
    <w:link w:val="BalloonText"/>
    <w:uiPriority w:val="99"/>
    <w:semiHidden/>
    <w:rsid w:val="003E58CC"/>
    <w:rPr>
      <w:rFonts w:ascii="Segoe UI" w:hAnsi="Segoe UI" w:cs="Segoe UI"/>
      <w:sz w:val="18"/>
      <w:szCs w:val="18"/>
      <w14:ligatures w14:val="standardContextual"/>
      <w14:cntxtAlts/>
    </w:rPr>
  </w:style>
  <w:style w:type="paragraph" w:customStyle="1" w:styleId="HeadingL2">
    <w:name w:val="Heading L2"/>
    <w:basedOn w:val="BodyParagraph"/>
    <w:next w:val="BodyParagraph"/>
    <w:uiPriority w:val="2"/>
    <w:qFormat/>
    <w:rsid w:val="00235C50"/>
    <w:pPr>
      <w:keepNext/>
      <w:spacing w:before="240"/>
      <w:outlineLvl w:val="2"/>
    </w:pPr>
    <w:rPr>
      <w:rFonts w:ascii="Segoe UI Semibold" w:hAnsi="Segoe UI Semibold"/>
      <w:sz w:val="24"/>
    </w:rPr>
  </w:style>
  <w:style w:type="paragraph" w:customStyle="1" w:styleId="BodyIndent">
    <w:name w:val="Body Indent"/>
    <w:basedOn w:val="BodyParagraph"/>
    <w:next w:val="BodyParagraph"/>
    <w:uiPriority w:val="9"/>
    <w:rsid w:val="006458AF"/>
    <w:pPr>
      <w:spacing w:after="0" w:line="240" w:lineRule="auto"/>
      <w:ind w:left="360"/>
    </w:pPr>
  </w:style>
  <w:style w:type="character" w:styleId="FollowedHyperlink">
    <w:name w:val="FollowedHyperlink"/>
    <w:basedOn w:val="DefaultParagraphFont"/>
    <w:uiPriority w:val="99"/>
    <w:semiHidden/>
    <w:locked/>
    <w:rsid w:val="006D3809"/>
    <w:rPr>
      <w:i/>
      <w:color w:val="006E9A"/>
      <w:u w:val="single"/>
    </w:rPr>
  </w:style>
  <w:style w:type="paragraph" w:customStyle="1" w:styleId="BulletL1">
    <w:name w:val="Bullet L1"/>
    <w:basedOn w:val="BodyIndent"/>
    <w:uiPriority w:val="65"/>
    <w:semiHidden/>
    <w:locked/>
    <w:rsid w:val="00976DCD"/>
    <w:pPr>
      <w:numPr>
        <w:numId w:val="1"/>
      </w:numPr>
    </w:pPr>
  </w:style>
  <w:style w:type="paragraph" w:styleId="CommentText">
    <w:name w:val="annotation text"/>
    <w:basedOn w:val="Normal"/>
    <w:link w:val="CommentTextChar"/>
    <w:uiPriority w:val="99"/>
    <w:semiHidden/>
    <w:locked/>
    <w:rsid w:val="009F16B9"/>
    <w:pPr>
      <w:spacing w:line="240" w:lineRule="auto"/>
    </w:pPr>
    <w:rPr>
      <w:szCs w:val="20"/>
    </w:rPr>
  </w:style>
  <w:style w:type="paragraph" w:customStyle="1" w:styleId="BulletLevel1">
    <w:name w:val="Bullet Level 1"/>
    <w:basedOn w:val="Normal"/>
    <w:uiPriority w:val="7"/>
    <w:qFormat/>
    <w:rsid w:val="00C91DAC"/>
    <w:pPr>
      <w:numPr>
        <w:numId w:val="3"/>
      </w:numPr>
      <w:spacing w:after="80" w:line="240" w:lineRule="auto"/>
    </w:pPr>
  </w:style>
  <w:style w:type="character" w:customStyle="1" w:styleId="FontAwesomecharacters">
    <w:name w:val="FontAwesome characters"/>
    <w:uiPriority w:val="14"/>
    <w:semiHidden/>
    <w:rsid w:val="005B3B7E"/>
    <w:rPr>
      <w:rFonts w:ascii="FontAwesome" w:hAnsi="FontAwesome"/>
      <w:color w:val="595959" w:themeColor="text1" w:themeTint="A6"/>
    </w:rPr>
  </w:style>
  <w:style w:type="character" w:customStyle="1" w:styleId="CommentTextChar">
    <w:name w:val="Comment Text Char"/>
    <w:basedOn w:val="DefaultParagraphFont"/>
    <w:link w:val="CommentText"/>
    <w:uiPriority w:val="99"/>
    <w:semiHidden/>
    <w:rsid w:val="003E58CC"/>
    <w:rPr>
      <w:rFonts w:ascii="Segoe UI" w:hAnsi="Segoe UI"/>
      <w:sz w:val="20"/>
      <w:szCs w:val="20"/>
      <w14:ligatures w14:val="standardContextual"/>
      <w14:cntxtAlts/>
    </w:rPr>
  </w:style>
  <w:style w:type="paragraph" w:customStyle="1" w:styleId="Number1">
    <w:name w:val="Number 1"/>
    <w:basedOn w:val="BodyParagraph"/>
    <w:uiPriority w:val="8"/>
    <w:qFormat/>
    <w:rsid w:val="005A44F0"/>
    <w:pPr>
      <w:numPr>
        <w:numId w:val="27"/>
      </w:numPr>
      <w:spacing w:after="80"/>
      <w:contextualSpacing/>
    </w:pPr>
  </w:style>
  <w:style w:type="character" w:styleId="Hyperlink">
    <w:name w:val="Hyperlink"/>
    <w:aliases w:val="Hyperlink to text/document (italics)"/>
    <w:basedOn w:val="DefaultParagraphFont"/>
    <w:uiPriority w:val="99"/>
    <w:rsid w:val="00D82237"/>
    <w:rPr>
      <w:rFonts w:ascii="Segoe UI Semibold" w:hAnsi="Segoe UI Semibold"/>
      <w:i/>
      <w:color w:val="006E9A"/>
      <w:spacing w:val="-3"/>
      <w:position w:val="0"/>
      <w:u w:val="single"/>
    </w:rPr>
  </w:style>
  <w:style w:type="paragraph" w:customStyle="1" w:styleId="BulletL1Callout">
    <w:name w:val="Bullet L1 (Callout)"/>
    <w:basedOn w:val="BodyCallout"/>
    <w:uiPriority w:val="7"/>
    <w:rsid w:val="00BD11D9"/>
    <w:pPr>
      <w:numPr>
        <w:numId w:val="26"/>
      </w:numPr>
      <w:ind w:left="216" w:hanging="216"/>
    </w:pPr>
  </w:style>
  <w:style w:type="character" w:customStyle="1" w:styleId="BlueUnderlineText">
    <w:name w:val="Blue Underline Text"/>
    <w:basedOn w:val="Hyperlink"/>
    <w:uiPriority w:val="99"/>
    <w:semiHidden/>
    <w:qFormat/>
    <w:locked/>
    <w:rsid w:val="00FA0CE6"/>
    <w:rPr>
      <w:rFonts w:ascii="Segoe UI Semibold" w:hAnsi="Segoe UI Semibold"/>
      <w:b w:val="0"/>
      <w:i w:val="0"/>
      <w:color w:val="006E9A"/>
      <w:spacing w:val="-3"/>
      <w:position w:val="0"/>
      <w:u w:val="single"/>
    </w:rPr>
  </w:style>
  <w:style w:type="paragraph" w:styleId="Footer">
    <w:name w:val="footer"/>
    <w:basedOn w:val="Normal"/>
    <w:link w:val="FooterChar"/>
    <w:uiPriority w:val="99"/>
    <w:semiHidden/>
    <w:locked/>
    <w:rsid w:val="00E755C8"/>
    <w:pPr>
      <w:tabs>
        <w:tab w:val="center" w:pos="4680"/>
        <w:tab w:val="right" w:pos="9360"/>
      </w:tabs>
      <w:spacing w:after="0" w:line="240" w:lineRule="auto"/>
    </w:pPr>
    <w:rPr>
      <w:sz w:val="16"/>
    </w:rPr>
  </w:style>
  <w:style w:type="character" w:customStyle="1" w:styleId="FooterChar">
    <w:name w:val="Footer Char"/>
    <w:basedOn w:val="DefaultParagraphFont"/>
    <w:link w:val="Footer"/>
    <w:uiPriority w:val="99"/>
    <w:semiHidden/>
    <w:rsid w:val="003E58CC"/>
    <w:rPr>
      <w:rFonts w:ascii="Segoe UI" w:hAnsi="Segoe UI"/>
      <w:sz w:val="16"/>
      <w14:ligatures w14:val="standardContextual"/>
      <w14:cntxtAlts/>
    </w:rPr>
  </w:style>
  <w:style w:type="character" w:customStyle="1" w:styleId="Italics">
    <w:name w:val="Italics"/>
    <w:basedOn w:val="DefaultParagraphFont"/>
    <w:uiPriority w:val="11"/>
    <w:qFormat/>
    <w:rsid w:val="00DB12AE"/>
    <w:rPr>
      <w:i/>
    </w:rPr>
  </w:style>
  <w:style w:type="character" w:styleId="CommentReference">
    <w:name w:val="annotation reference"/>
    <w:basedOn w:val="DefaultParagraphFont"/>
    <w:uiPriority w:val="99"/>
    <w:semiHidden/>
    <w:locked/>
    <w:rsid w:val="00C14765"/>
    <w:rPr>
      <w:sz w:val="16"/>
      <w:szCs w:val="16"/>
    </w:rPr>
  </w:style>
  <w:style w:type="paragraph" w:customStyle="1" w:styleId="Imagecaption">
    <w:name w:val="Image caption"/>
    <w:basedOn w:val="Normal"/>
    <w:uiPriority w:val="65"/>
    <w:semiHidden/>
    <w:qFormat/>
    <w:locked/>
    <w:rsid w:val="002D0845"/>
    <w:pPr>
      <w:spacing w:after="0" w:line="240" w:lineRule="auto"/>
      <w:jc w:val="center"/>
    </w:pPr>
    <w:rPr>
      <w:sz w:val="16"/>
      <w:szCs w:val="16"/>
    </w:rPr>
  </w:style>
  <w:style w:type="character" w:customStyle="1" w:styleId="Captionemphasis">
    <w:name w:val="Caption emphasis"/>
    <w:basedOn w:val="DefaultParagraphFont"/>
    <w:uiPriority w:val="65"/>
    <w:semiHidden/>
    <w:qFormat/>
    <w:locked/>
    <w:rsid w:val="002D0845"/>
    <w:rPr>
      <w:rFonts w:ascii="Segoe UI Semibold" w:hAnsi="Segoe UI Semibold" w:cs="Segoe UI Semibold"/>
      <w:sz w:val="16"/>
      <w:szCs w:val="16"/>
    </w:rPr>
  </w:style>
  <w:style w:type="paragraph" w:styleId="CommentSubject">
    <w:name w:val="annotation subject"/>
    <w:basedOn w:val="CommentText"/>
    <w:next w:val="CommentText"/>
    <w:link w:val="CommentSubjectChar"/>
    <w:uiPriority w:val="99"/>
    <w:semiHidden/>
    <w:locked/>
    <w:rsid w:val="009F16B9"/>
    <w:rPr>
      <w:b/>
      <w:bCs/>
    </w:rPr>
  </w:style>
  <w:style w:type="character" w:customStyle="1" w:styleId="CommentSubjectChar">
    <w:name w:val="Comment Subject Char"/>
    <w:basedOn w:val="CommentTextChar"/>
    <w:link w:val="CommentSubject"/>
    <w:uiPriority w:val="99"/>
    <w:semiHidden/>
    <w:rsid w:val="003E58CC"/>
    <w:rPr>
      <w:rFonts w:ascii="Segoe UI" w:hAnsi="Segoe UI"/>
      <w:b/>
      <w:bCs/>
      <w:sz w:val="20"/>
      <w:szCs w:val="20"/>
      <w14:ligatures w14:val="standardContextual"/>
      <w14:cntxtAlts/>
    </w:rPr>
  </w:style>
  <w:style w:type="paragraph" w:styleId="Header">
    <w:name w:val="header"/>
    <w:basedOn w:val="Normal"/>
    <w:link w:val="HeaderChar"/>
    <w:uiPriority w:val="99"/>
    <w:semiHidden/>
    <w:locked/>
    <w:rsid w:val="00B11A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8CC"/>
    <w:rPr>
      <w:rFonts w:ascii="Segoe UI" w:hAnsi="Segoe UI"/>
      <w:sz w:val="20"/>
      <w14:ligatures w14:val="standardContextual"/>
      <w14:cntxtAlts/>
    </w:rPr>
  </w:style>
  <w:style w:type="character" w:customStyle="1" w:styleId="Heading3Char">
    <w:name w:val="Heading 3 Char"/>
    <w:basedOn w:val="DefaultParagraphFont"/>
    <w:link w:val="Heading3"/>
    <w:uiPriority w:val="9"/>
    <w:semiHidden/>
    <w:rsid w:val="003E58CC"/>
    <w:rPr>
      <w:rFonts w:asciiTheme="majorHAnsi" w:eastAsiaTheme="majorEastAsia" w:hAnsiTheme="majorHAnsi" w:cstheme="majorBidi"/>
      <w:color w:val="1F4D78" w:themeColor="accent1" w:themeShade="7F"/>
      <w:sz w:val="24"/>
      <w:szCs w:val="24"/>
      <w14:ligatures w14:val="standardContextual"/>
      <w14:cntxtAlts/>
    </w:rPr>
  </w:style>
  <w:style w:type="character" w:customStyle="1" w:styleId="Heading2Char">
    <w:name w:val="Heading 2 Char"/>
    <w:basedOn w:val="DefaultParagraphFont"/>
    <w:link w:val="Heading2"/>
    <w:uiPriority w:val="9"/>
    <w:semiHidden/>
    <w:rsid w:val="003E58CC"/>
    <w:rPr>
      <w:rFonts w:asciiTheme="majorHAnsi" w:eastAsiaTheme="majorEastAsia" w:hAnsiTheme="majorHAnsi" w:cstheme="majorBidi"/>
      <w:color w:val="2E74B5" w:themeColor="accent1" w:themeShade="BF"/>
      <w:sz w:val="26"/>
      <w:szCs w:val="26"/>
      <w14:ligatures w14:val="standardContextual"/>
      <w14:cntxtAlts/>
    </w:rPr>
  </w:style>
  <w:style w:type="paragraph" w:customStyle="1" w:styleId="HeadingL3Callout">
    <w:name w:val="Heading L3 (Callout)"/>
    <w:basedOn w:val="BodyCallout"/>
    <w:uiPriority w:val="3"/>
    <w:qFormat/>
    <w:rsid w:val="00093224"/>
    <w:rPr>
      <w:rFonts w:ascii="Segoe UI Semibold" w:hAnsi="Segoe UI Semibold"/>
      <w:szCs w:val="18"/>
    </w:rPr>
  </w:style>
  <w:style w:type="table" w:styleId="TableGrid">
    <w:name w:val="Table Grid"/>
    <w:basedOn w:val="TableNormal"/>
    <w:uiPriority w:val="39"/>
    <w:locked/>
    <w:rsid w:val="00EF6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evel2">
    <w:name w:val="Bullet Level 2"/>
    <w:basedOn w:val="BulletLevel1"/>
    <w:uiPriority w:val="8"/>
    <w:qFormat/>
    <w:rsid w:val="00101810"/>
    <w:pPr>
      <w:numPr>
        <w:ilvl w:val="2"/>
      </w:numPr>
      <w:ind w:left="1260"/>
      <w:contextualSpacing/>
    </w:pPr>
    <w:rPr>
      <w:noProof/>
    </w:rPr>
  </w:style>
  <w:style w:type="paragraph" w:customStyle="1" w:styleId="Number2">
    <w:name w:val="Number 2"/>
    <w:basedOn w:val="Number1"/>
    <w:next w:val="Number3"/>
    <w:uiPriority w:val="8"/>
    <w:semiHidden/>
    <w:rsid w:val="00497037"/>
    <w:pPr>
      <w:numPr>
        <w:numId w:val="20"/>
      </w:numPr>
      <w:ind w:left="540" w:hanging="540"/>
    </w:pPr>
  </w:style>
  <w:style w:type="paragraph" w:customStyle="1" w:styleId="Number3">
    <w:name w:val="Number 3"/>
    <w:basedOn w:val="Number2"/>
    <w:next w:val="Number4"/>
    <w:uiPriority w:val="8"/>
    <w:semiHidden/>
    <w:rsid w:val="00497037"/>
    <w:pPr>
      <w:numPr>
        <w:numId w:val="21"/>
      </w:numPr>
      <w:ind w:left="540" w:hanging="540"/>
    </w:pPr>
  </w:style>
  <w:style w:type="paragraph" w:customStyle="1" w:styleId="Number4">
    <w:name w:val="Number 4"/>
    <w:basedOn w:val="Number3"/>
    <w:next w:val="Number5"/>
    <w:uiPriority w:val="8"/>
    <w:semiHidden/>
    <w:rsid w:val="00497037"/>
    <w:pPr>
      <w:numPr>
        <w:numId w:val="22"/>
      </w:numPr>
      <w:ind w:left="540" w:hanging="540"/>
    </w:pPr>
  </w:style>
  <w:style w:type="paragraph" w:customStyle="1" w:styleId="Number5">
    <w:name w:val="Number 5"/>
    <w:basedOn w:val="Number4"/>
    <w:next w:val="Number6"/>
    <w:uiPriority w:val="8"/>
    <w:semiHidden/>
    <w:rsid w:val="00497037"/>
    <w:pPr>
      <w:numPr>
        <w:numId w:val="23"/>
      </w:numPr>
      <w:ind w:left="540" w:hanging="540"/>
    </w:pPr>
  </w:style>
  <w:style w:type="paragraph" w:customStyle="1" w:styleId="Number6">
    <w:name w:val="Number 6"/>
    <w:basedOn w:val="Number5"/>
    <w:next w:val="BodyParagraph"/>
    <w:uiPriority w:val="8"/>
    <w:semiHidden/>
    <w:rsid w:val="00497037"/>
    <w:pPr>
      <w:numPr>
        <w:numId w:val="24"/>
      </w:numPr>
      <w:ind w:left="540" w:hanging="540"/>
    </w:pPr>
  </w:style>
  <w:style w:type="paragraph" w:customStyle="1" w:styleId="TOCHeading1">
    <w:name w:val="TOC Heading 1"/>
    <w:basedOn w:val="HeadingL1NoTOC"/>
    <w:semiHidden/>
    <w:qFormat/>
    <w:rsid w:val="008B6261"/>
    <w:pPr>
      <w:outlineLvl w:val="1"/>
    </w:pPr>
  </w:style>
  <w:style w:type="character" w:customStyle="1" w:styleId="Boldtext">
    <w:name w:val="Bold text"/>
    <w:basedOn w:val="DefaultParagraphFont"/>
    <w:uiPriority w:val="9"/>
    <w:qFormat/>
    <w:rsid w:val="00EB46CF"/>
    <w:rPr>
      <w:rFonts w:ascii="Segoe UI Semibold" w:hAnsi="Segoe UI Semibold" w:cs="Segoe UI Semibold"/>
    </w:rPr>
  </w:style>
  <w:style w:type="paragraph" w:styleId="Revision">
    <w:name w:val="Revision"/>
    <w:hidden/>
    <w:uiPriority w:val="99"/>
    <w:semiHidden/>
    <w:rsid w:val="00834F57"/>
    <w:pPr>
      <w:spacing w:after="0" w:line="240" w:lineRule="auto"/>
    </w:pPr>
    <w:rPr>
      <w:rFonts w:ascii="Segoe UI" w:hAnsi="Segoe UI"/>
      <w:sz w:val="20"/>
      <w14:ligatures w14:val="standardContextual"/>
      <w14:cntxtAlts/>
    </w:rPr>
  </w:style>
  <w:style w:type="paragraph" w:customStyle="1" w:styleId="BodyParagraph">
    <w:name w:val="Body Paragraph"/>
    <w:uiPriority w:val="6"/>
    <w:qFormat/>
    <w:rsid w:val="00275A8F"/>
    <w:rPr>
      <w:rFonts w:ascii="Segoe UI" w:hAnsi="Segoe UI"/>
      <w:sz w:val="20"/>
      <w14:ligatures w14:val="standardContextual"/>
      <w14:cntxtAlts/>
    </w:rPr>
  </w:style>
  <w:style w:type="paragraph" w:customStyle="1" w:styleId="HeadingL1">
    <w:name w:val="Heading L1"/>
    <w:basedOn w:val="BodyParagraph"/>
    <w:next w:val="BodyParagraph"/>
    <w:qFormat/>
    <w:rsid w:val="00AA18F7"/>
    <w:pPr>
      <w:keepNext/>
      <w:pBdr>
        <w:bottom w:val="single" w:sz="6" w:space="1" w:color="006D9A"/>
      </w:pBdr>
      <w:spacing w:before="480"/>
      <w:outlineLvl w:val="1"/>
    </w:pPr>
    <w:rPr>
      <w:rFonts w:ascii="Segoe UI Semibold" w:hAnsi="Segoe UI Semibold"/>
      <w:color w:val="006D9A"/>
      <w:spacing w:val="-3"/>
      <w:sz w:val="32"/>
    </w:rPr>
  </w:style>
  <w:style w:type="paragraph" w:customStyle="1" w:styleId="HeadingL3Table">
    <w:name w:val="Heading L3 (Table)"/>
    <w:basedOn w:val="HeadingL3Callout"/>
    <w:next w:val="BodyCallout"/>
    <w:uiPriority w:val="4"/>
    <w:qFormat/>
    <w:rsid w:val="008A3F78"/>
    <w:pPr>
      <w:spacing w:after="120"/>
    </w:pPr>
  </w:style>
  <w:style w:type="paragraph" w:customStyle="1" w:styleId="Graphic">
    <w:name w:val="Graphic"/>
    <w:basedOn w:val="BodyParagraph"/>
    <w:next w:val="BodyParagraph"/>
    <w:uiPriority w:val="5"/>
    <w:rsid w:val="00B615CE"/>
    <w:pPr>
      <w:spacing w:before="360"/>
    </w:pPr>
    <w:rPr>
      <w:noProof/>
    </w:rPr>
  </w:style>
  <w:style w:type="paragraph" w:customStyle="1" w:styleId="TOCbottombar">
    <w:name w:val="TOC bottom bar"/>
    <w:basedOn w:val="HeadingL1nopagebreak"/>
    <w:uiPriority w:val="65"/>
    <w:semiHidden/>
    <w:rsid w:val="00D35A5E"/>
    <w:pPr>
      <w:spacing w:before="0" w:line="240" w:lineRule="auto"/>
      <w:outlineLvl w:val="9"/>
    </w:pPr>
    <w:rPr>
      <w:sz w:val="18"/>
    </w:rPr>
  </w:style>
  <w:style w:type="character" w:customStyle="1" w:styleId="BlueBold">
    <w:name w:val="Blue Bold"/>
    <w:basedOn w:val="DefaultParagraphFont"/>
    <w:uiPriority w:val="10"/>
    <w:rsid w:val="00BD11D9"/>
    <w:rPr>
      <w:rFonts w:ascii="Segoe UI Semibold" w:hAnsi="Segoe UI Semibold"/>
      <w:color w:val="006D9A"/>
      <w:spacing w:val="-3"/>
    </w:rPr>
  </w:style>
  <w:style w:type="paragraph" w:styleId="TOC2">
    <w:name w:val="toc 2"/>
    <w:aliases w:val="Table of Contents L2"/>
    <w:basedOn w:val="Normal"/>
    <w:next w:val="Normal"/>
    <w:autoRedefine/>
    <w:uiPriority w:val="39"/>
    <w:locked/>
    <w:rsid w:val="00E953AF"/>
    <w:pPr>
      <w:tabs>
        <w:tab w:val="right" w:leader="dot" w:pos="10070"/>
      </w:tabs>
      <w:spacing w:after="40" w:line="240" w:lineRule="auto"/>
      <w:contextualSpacing/>
    </w:pPr>
    <w:rPr>
      <w:noProof/>
    </w:rPr>
  </w:style>
  <w:style w:type="paragraph" w:customStyle="1" w:styleId="NumberedList2">
    <w:name w:val="Numbered List 2"/>
    <w:basedOn w:val="BodyParagraph"/>
    <w:uiPriority w:val="65"/>
    <w:rsid w:val="00101810"/>
    <w:pPr>
      <w:numPr>
        <w:ilvl w:val="1"/>
        <w:numId w:val="27"/>
      </w:numPr>
      <w:spacing w:after="80"/>
      <w:ind w:left="1260"/>
      <w:contextualSpacing/>
    </w:pPr>
    <w:rPr>
      <w:noProof/>
    </w:rPr>
  </w:style>
  <w:style w:type="paragraph" w:styleId="ListBullet">
    <w:name w:val="List Bullet"/>
    <w:basedOn w:val="Normal"/>
    <w:uiPriority w:val="99"/>
    <w:semiHidden/>
    <w:locked/>
    <w:rsid w:val="0088043C"/>
    <w:pPr>
      <w:numPr>
        <w:numId w:val="8"/>
      </w:numPr>
      <w:contextualSpacing/>
    </w:pPr>
  </w:style>
  <w:style w:type="paragraph" w:styleId="ListNumber2">
    <w:name w:val="List Number 2"/>
    <w:basedOn w:val="NumberedList2"/>
    <w:uiPriority w:val="99"/>
    <w:semiHidden/>
    <w:locked/>
    <w:rsid w:val="00101810"/>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7665">
      <w:bodyDiv w:val="1"/>
      <w:marLeft w:val="0"/>
      <w:marRight w:val="0"/>
      <w:marTop w:val="0"/>
      <w:marBottom w:val="0"/>
      <w:divBdr>
        <w:top w:val="none" w:sz="0" w:space="0" w:color="auto"/>
        <w:left w:val="none" w:sz="0" w:space="0" w:color="auto"/>
        <w:bottom w:val="none" w:sz="0" w:space="0" w:color="auto"/>
        <w:right w:val="none" w:sz="0" w:space="0" w:color="auto"/>
      </w:divBdr>
    </w:div>
    <w:div w:id="19379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ott.hunter\Desktop\Community_Care_Deployment_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9EAAE-1FFC-467F-A866-FB8FE5F3E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Community_Care_Deployment_Guide.dotx</Template>
  <TotalTime>1544</TotalTime>
  <Pages>3</Pages>
  <Words>680</Words>
  <Characters>3878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Deployment Guide Template</vt:lpstr>
    </vt:vector>
  </TitlesOfParts>
  <Company/>
  <LinksUpToDate>false</LinksUpToDate>
  <CharactersWithSpaces>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Guide Template</dc:title>
  <dc:subject/>
  <dc:creator>Scott Hunter</dc:creator>
  <cp:keywords>Deployment Guide</cp:keywords>
  <dc:description/>
  <cp:lastModifiedBy>Marshall Pettit</cp:lastModifiedBy>
  <cp:revision>21</cp:revision>
  <dcterms:created xsi:type="dcterms:W3CDTF">2016-10-03T19:57:00Z</dcterms:created>
  <dcterms:modified xsi:type="dcterms:W3CDTF">2016-12-22T20:13:00Z</dcterms:modified>
</cp:coreProperties>
</file>