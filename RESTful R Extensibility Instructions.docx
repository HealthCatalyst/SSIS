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3546125A" w:rsidR="00210025" w:rsidRDefault="003955C0" w:rsidP="00722C36">
      <w:pPr>
        <w:pStyle w:val="MainTitle"/>
        <w:spacing w:after="140"/>
      </w:pPr>
      <w:r>
        <w:t xml:space="preserve">RESTful R Extensibility </w:t>
      </w:r>
      <w:r w:rsidR="00101810">
        <w:t>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161BFFC2" w:rsidR="00CA6FC8" w:rsidRDefault="005058CF" w:rsidP="00CA6FC8">
      <w:pPr>
        <w:pStyle w:val="BodyParagraph"/>
      </w:pPr>
      <w:bookmarkStart w:id="0" w:name="_Toc468087810"/>
      <w:r>
        <w:t xml:space="preserve">This document instructs the user how to </w:t>
      </w:r>
      <w:r w:rsidR="009F59A1">
        <w:t>inject their designated R scripts</w:t>
      </w:r>
      <w:r w:rsidR="00780A12">
        <w:t>, served from an external RESTful server,</w:t>
      </w:r>
      <w:r w:rsidR="009F59A1">
        <w:t xml:space="preserve">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231F990D" w14:textId="77777777" w:rsidR="00780A12" w:rsidRDefault="00780A12">
      <w:pPr>
        <w:keepLines w:val="0"/>
        <w:suppressAutoHyphens w:val="0"/>
        <w:rPr>
          <w:rFonts w:ascii="Segoe UI Semibold" w:hAnsi="Segoe UI Semibold"/>
          <w:color w:val="006D9A"/>
          <w:spacing w:val="-3"/>
          <w:sz w:val="32"/>
        </w:rPr>
      </w:pPr>
      <w:r>
        <w:br w:type="page"/>
      </w:r>
    </w:p>
    <w:p w14:paraId="1723FEC4" w14:textId="7FE04CEE" w:rsidR="00D222FC" w:rsidRDefault="00101810" w:rsidP="004213B6">
      <w:pPr>
        <w:pStyle w:val="HeadingL1"/>
      </w:pPr>
      <w:r>
        <w:lastRenderedPageBreak/>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4CCDBF55" w:rsidR="00101810" w:rsidRPr="00101810" w:rsidRDefault="00101810" w:rsidP="00101810">
      <w:pPr>
        <w:pStyle w:val="NumberedList2"/>
      </w:pPr>
      <w:r w:rsidRPr="00101810">
        <w:t xml:space="preserve">Locate </w:t>
      </w:r>
      <w:r w:rsidR="00E2147C">
        <w:t xml:space="preserve">inside folder </w:t>
      </w:r>
      <w:r w:rsidRPr="00101810">
        <w:t>\SSISDB\CatalsytExtensibility\</w:t>
      </w:r>
    </w:p>
    <w:p w14:paraId="7B3E5594" w14:textId="053F7C75" w:rsidR="00101810" w:rsidRPr="00101810" w:rsidRDefault="00101810" w:rsidP="003955C0">
      <w:pPr>
        <w:pStyle w:val="NumberedList2"/>
      </w:pPr>
      <w:r w:rsidRPr="00101810">
        <w:t xml:space="preserve">Verify permission to allow EDW loader account to </w:t>
      </w:r>
      <w:r w:rsidR="003955C0">
        <w:t xml:space="preserve">read and </w:t>
      </w:r>
      <w:r w:rsidRPr="00101810">
        <w:t>execute</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18C6B55E" w:rsidR="00101810" w:rsidRPr="00101810" w:rsidRDefault="003955C0" w:rsidP="003955C0">
      <w:pPr>
        <w:pStyle w:val="BulletLevel2"/>
      </w:pPr>
      <w:r w:rsidRPr="003955C0">
        <w:t>fabric.machinelearning.server</w:t>
      </w:r>
    </w:p>
    <w:p w14:paraId="6D719DF4" w14:textId="14D317AE" w:rsidR="00101810" w:rsidRPr="00101810" w:rsidRDefault="003955C0" w:rsidP="003955C0">
      <w:pPr>
        <w:pStyle w:val="BulletLevel2"/>
      </w:pPr>
      <w:r w:rsidRPr="003955C0">
        <w:t>fabric.machinelearning.sourceentity</w:t>
      </w:r>
    </w:p>
    <w:p w14:paraId="463C2CCA" w14:textId="51B396D2" w:rsidR="00101810" w:rsidRPr="00101810" w:rsidRDefault="003955C0" w:rsidP="003955C0">
      <w:pPr>
        <w:pStyle w:val="BulletLevel2"/>
      </w:pPr>
      <w:r w:rsidRPr="003955C0">
        <w:t>fabric.machinelearning.bindingscript</w:t>
      </w:r>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7BE08E94" w14:textId="7E25741A" w:rsidR="00780A12" w:rsidRPr="00780A12" w:rsidRDefault="003955C0" w:rsidP="00780A12">
      <w:pPr>
        <w:pStyle w:val="BulletLevel2"/>
      </w:pPr>
      <w:r w:rsidRPr="003955C0">
        <w:t>fabric.machinelearning.server</w:t>
      </w:r>
      <w:r w:rsidR="00101810" w:rsidRPr="00101810">
        <w:t>: “</w:t>
      </w:r>
      <w:r w:rsidRPr="003955C0">
        <w:t>http://datsci01.hqcatalyst.local:8080</w:t>
      </w:r>
      <w:r w:rsidR="00101810" w:rsidRPr="00101810">
        <w:t>”</w:t>
      </w:r>
      <w:bookmarkStart w:id="1" w:name="_Toc468087811"/>
      <w:bookmarkStart w:id="2" w:name="_GoBack"/>
      <w:bookmarkEnd w:id="2"/>
    </w:p>
    <w:p w14:paraId="6BC464A5" w14:textId="724D7479" w:rsidR="00965A3C" w:rsidRDefault="00101810" w:rsidP="00101810">
      <w:pPr>
        <w:pStyle w:val="HeadingL1"/>
      </w:pPr>
      <w:r w:rsidRPr="00101810">
        <w:t>Repeatable Steps (for each data mart)</w:t>
      </w:r>
      <w:bookmarkEnd w:id="1"/>
    </w:p>
    <w:p w14:paraId="51084E4A" w14:textId="1936FBF2" w:rsidR="00101810" w:rsidRDefault="00101810" w:rsidP="00101810">
      <w:pPr>
        <w:pStyle w:val="Number1"/>
        <w:numPr>
          <w:ilvl w:val="0"/>
          <w:numId w:val="45"/>
        </w:numPr>
      </w:pPr>
      <w:r>
        <w:t xml:space="preserve">Seed </w:t>
      </w:r>
      <w:proofErr w:type="spellStart"/>
      <w:r>
        <w:t>EDWAdmin.CatalystAdmin.ETLEngineConfigurationBASE</w:t>
      </w:r>
      <w:proofErr w:type="spellEnd"/>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470A9FA8" w:rsidR="00101810" w:rsidRDefault="00101810" w:rsidP="00101810">
      <w:pPr>
        <w:pStyle w:val="BulletLevel2"/>
      </w:pPr>
      <w:r>
        <w:t>SSI</w:t>
      </w:r>
      <w:r w:rsidR="003563D8">
        <w:t>SPackagePathOrSPToExecuteTXT: “</w:t>
      </w:r>
      <w:r>
        <w:t>\SSISDB\CatalystExtensibility\ExternalScriptExtensibility\ExternalScriptExecution</w:t>
      </w:r>
      <w:r w:rsidR="003955C0">
        <w:t>REST</w:t>
      </w:r>
      <w:r>
        <w:t>.dtsx”</w:t>
      </w:r>
    </w:p>
    <w:p w14:paraId="75AC7D90" w14:textId="2EB0E42E" w:rsidR="00101810" w:rsidRDefault="00101810" w:rsidP="00101810">
      <w:pPr>
        <w:pStyle w:val="BulletLevel2"/>
      </w:pPr>
      <w:r>
        <w:t>IsSSISPackageFLG: 1</w:t>
      </w:r>
    </w:p>
    <w:p w14:paraId="7559E529" w14:textId="532E82BD" w:rsidR="00101810" w:rsidRDefault="00101810" w:rsidP="00101810">
      <w:pPr>
        <w:pStyle w:val="BulletLevel2"/>
      </w:pPr>
      <w:r>
        <w:t>ExtensionOwnerNM: “Health Catalyst”</w:t>
      </w:r>
    </w:p>
    <w:p w14:paraId="14B94CCF" w14:textId="7A000349" w:rsidR="00101810" w:rsidRDefault="003955C0" w:rsidP="00101810">
      <w:pPr>
        <w:pStyle w:val="BulletLevel2"/>
      </w:pPr>
      <w:r>
        <w:t>RunInAsyncModeFLG: 0</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3" w:name="_Toc468087812"/>
      <w:r w:rsidRPr="00101810">
        <w:t>Repeatable Steps (for each destination entity)</w:t>
      </w:r>
      <w:bookmarkEnd w:id="3"/>
    </w:p>
    <w:p w14:paraId="4FDED26F" w14:textId="61D75B17" w:rsidR="00101810" w:rsidRDefault="00101810" w:rsidP="00101810">
      <w:pPr>
        <w:pStyle w:val="Number1"/>
        <w:numPr>
          <w:ilvl w:val="0"/>
          <w:numId w:val="46"/>
        </w:numPr>
      </w:pPr>
      <w:r>
        <w:t xml:space="preserve">Seed new destination entity attribute values into </w:t>
      </w:r>
      <w:proofErr w:type="spellStart"/>
      <w:r>
        <w:t>EDWAdmin.CatalystAdmin.ObjectAttributeBASE</w:t>
      </w:r>
      <w:proofErr w:type="spellEnd"/>
    </w:p>
    <w:p w14:paraId="323BDD64" w14:textId="00A6CEFD" w:rsidR="00101810" w:rsidRDefault="003955C0" w:rsidP="00101810">
      <w:pPr>
        <w:pStyle w:val="BulletLevel2"/>
      </w:pPr>
      <w:r w:rsidRPr="003955C0">
        <w:t>fabric.machinelearning.sourceentity</w:t>
      </w:r>
      <w:r>
        <w:t>: “</w:t>
      </w:r>
      <w:r>
        <w:t>SAM.Sample.SampleEntity</w:t>
      </w:r>
      <w:r w:rsidR="00101810">
        <w:t>”</w:t>
      </w:r>
    </w:p>
    <w:p w14:paraId="3DA922D7" w14:textId="2E0C40A6" w:rsidR="00101810" w:rsidRDefault="003955C0" w:rsidP="003955C0">
      <w:pPr>
        <w:pStyle w:val="BulletLevel2"/>
      </w:pPr>
      <w:r w:rsidRPr="003955C0">
        <w:t>fabric.machinelearning.bindingscript</w:t>
      </w:r>
      <w:r w:rsidR="00101810">
        <w:t>: “</w:t>
      </w:r>
      <w:r w:rsidRPr="003955C0">
        <w:t>jobs/healthcareaitest.R</w:t>
      </w:r>
      <w:r w:rsidR="00101810">
        <w:t>”</w:t>
      </w:r>
    </w:p>
    <w:p w14:paraId="1146A70A" w14:textId="5DC16D73" w:rsidR="00101810" w:rsidRDefault="00101810" w:rsidP="00101810">
      <w:pPr>
        <w:pStyle w:val="Number1"/>
      </w:pPr>
      <w:r>
        <w:t>Configure dependency based on need</w:t>
      </w:r>
    </w:p>
    <w:p w14:paraId="47EABABB" w14:textId="77777777" w:rsidR="00780A12" w:rsidRDefault="00780A12">
      <w:pPr>
        <w:keepLines w:val="0"/>
        <w:suppressAutoHyphens w:val="0"/>
        <w:rPr>
          <w:rFonts w:ascii="Segoe UI Semibold" w:hAnsi="Segoe UI Semibold"/>
          <w:color w:val="006D9A"/>
          <w:spacing w:val="-3"/>
          <w:sz w:val="32"/>
        </w:rPr>
      </w:pPr>
      <w:bookmarkStart w:id="4" w:name="_Toc468087813"/>
      <w:r>
        <w:br w:type="page"/>
      </w:r>
    </w:p>
    <w:p w14:paraId="6090C026" w14:textId="63F1A242" w:rsidR="00101810" w:rsidRDefault="00101810" w:rsidP="00101810">
      <w:pPr>
        <w:pStyle w:val="HeadingL1"/>
      </w:pPr>
      <w:r>
        <w:lastRenderedPageBreak/>
        <w:t>Sample Seed Scripts</w:t>
      </w:r>
      <w:bookmarkEnd w:id="4"/>
    </w:p>
    <w:p w14:paraId="5E848502" w14:textId="77777777" w:rsidR="00101810" w:rsidRPr="001B732D" w:rsidRDefault="00101810" w:rsidP="00101810">
      <w:pPr>
        <w:rPr>
          <w:b/>
        </w:rPr>
      </w:pPr>
      <w:proofErr w:type="spellStart"/>
      <w:r w:rsidRPr="001B732D">
        <w:rPr>
          <w:b/>
        </w:rPr>
        <w:t>EDWAdmin.CatalystAdmin.AttributeBASE</w:t>
      </w:r>
      <w:proofErr w:type="spellEnd"/>
    </w:p>
    <w:p w14:paraId="077AC3A7"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IF</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NOT</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EXISTS</w:t>
      </w:r>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color w:val="0000FF"/>
          <w:sz w:val="19"/>
          <w:szCs w:val="19"/>
          <w14:ligatures w14:val="none"/>
          <w14:cntxtAlts w14:val="0"/>
        </w:rPr>
        <w:t>SELECT</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FROM</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AttributeBASE</w:t>
      </w:r>
      <w:proofErr w:type="spellEnd"/>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WHERE</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AttributeNM</w:t>
      </w:r>
      <w:proofErr w:type="spellEnd"/>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fabric.machinelearning.server</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p>
    <w:p w14:paraId="0BB08B61"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proofErr w:type="spellStart"/>
      <w:r>
        <w:rPr>
          <w:rFonts w:ascii="Consolas" w:hAnsi="Consolas" w:cs="Consolas"/>
          <w:sz w:val="19"/>
          <w:szCs w:val="19"/>
          <w14:ligatures w14:val="none"/>
          <w14:cntxtAlts w14:val="0"/>
        </w:rPr>
        <w:t>AttributeNM</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AttributeDSC</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fabric.machinelearning.server'</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'Path</w:t>
      </w:r>
      <w:proofErr w:type="spellEnd"/>
      <w:r>
        <w:rPr>
          <w:rFonts w:ascii="Consolas" w:hAnsi="Consolas" w:cs="Consolas"/>
          <w:color w:val="FF0000"/>
          <w:sz w:val="19"/>
          <w:szCs w:val="19"/>
          <w14:ligatures w14:val="none"/>
          <w14:cntxtAlts w14:val="0"/>
        </w:rPr>
        <w:t xml:space="preserve"> to remote machine learning server'</w:t>
      </w:r>
      <w:r>
        <w:rPr>
          <w:rFonts w:ascii="Consolas" w:hAnsi="Consolas" w:cs="Consolas"/>
          <w:color w:val="808080"/>
          <w:sz w:val="19"/>
          <w:szCs w:val="19"/>
          <w14:ligatures w14:val="none"/>
          <w14:cntxtAlts w14:val="0"/>
        </w:rPr>
        <w:t>)</w:t>
      </w:r>
    </w:p>
    <w:p w14:paraId="0EDFB413"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p>
    <w:p w14:paraId="370BFA58"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IF</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NOT</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EXISTS</w:t>
      </w:r>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color w:val="0000FF"/>
          <w:sz w:val="19"/>
          <w:szCs w:val="19"/>
          <w14:ligatures w14:val="none"/>
          <w14:cntxtAlts w14:val="0"/>
        </w:rPr>
        <w:t>SELECT</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FROM</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AttributeBASE</w:t>
      </w:r>
      <w:proofErr w:type="spellEnd"/>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WHERE</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AttributeNM</w:t>
      </w:r>
      <w:proofErr w:type="spellEnd"/>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fabric.machinelearning.sourceentity</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p>
    <w:p w14:paraId="618FD9B5"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proofErr w:type="spellStart"/>
      <w:r>
        <w:rPr>
          <w:rFonts w:ascii="Consolas" w:hAnsi="Consolas" w:cs="Consolas"/>
          <w:sz w:val="19"/>
          <w:szCs w:val="19"/>
          <w14:ligatures w14:val="none"/>
          <w14:cntxtAlts w14:val="0"/>
        </w:rPr>
        <w:t>AttributeNM</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AttributeDSC</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'fabric.machinelearning.</w:t>
      </w:r>
      <w:proofErr w:type="spellStart"/>
      <w:r>
        <w:rPr>
          <w:rFonts w:ascii="Consolas" w:hAnsi="Consolas" w:cs="Consolas"/>
          <w:color w:val="FF0000"/>
          <w:sz w:val="19"/>
          <w:szCs w:val="19"/>
          <w14:ligatures w14:val="none"/>
          <w14:cntxtAlts w14:val="0"/>
        </w:rPr>
        <w:t>sourceentity</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'Source entity from which to calculate predictions'</w:t>
      </w:r>
      <w:r>
        <w:rPr>
          <w:rFonts w:ascii="Consolas" w:hAnsi="Consolas" w:cs="Consolas"/>
          <w:color w:val="808080"/>
          <w:sz w:val="19"/>
          <w:szCs w:val="19"/>
          <w14:ligatures w14:val="none"/>
          <w14:cntxtAlts w14:val="0"/>
        </w:rPr>
        <w:t>)</w:t>
      </w:r>
    </w:p>
    <w:p w14:paraId="669FE97D"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p>
    <w:p w14:paraId="1FCD6077"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IF</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NOT</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EXISTS</w:t>
      </w:r>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color w:val="0000FF"/>
          <w:sz w:val="19"/>
          <w:szCs w:val="19"/>
          <w14:ligatures w14:val="none"/>
          <w14:cntxtAlts w14:val="0"/>
        </w:rPr>
        <w:t>SELECT</w:t>
      </w:r>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FROM</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AttributeBASE</w:t>
      </w:r>
      <w:proofErr w:type="spellEnd"/>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WHERE</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AttributeNM</w:t>
      </w:r>
      <w:proofErr w:type="spellEnd"/>
      <w:r>
        <w:rPr>
          <w:rFonts w:ascii="Consolas" w:hAnsi="Consolas" w:cs="Consolas"/>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fabric.machinelearning.bindingscript</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p>
    <w:p w14:paraId="24FA78F8"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proofErr w:type="spellStart"/>
      <w:r>
        <w:rPr>
          <w:rFonts w:ascii="Consolas" w:hAnsi="Consolas" w:cs="Consolas"/>
          <w:sz w:val="19"/>
          <w:szCs w:val="19"/>
          <w14:ligatures w14:val="none"/>
          <w14:cntxtAlts w14:val="0"/>
        </w:rPr>
        <w:t>AttributeNM</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AttributeDSC</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'fabric.machinelearning.</w:t>
      </w:r>
      <w:proofErr w:type="spellStart"/>
      <w:r>
        <w:rPr>
          <w:rFonts w:ascii="Consolas" w:hAnsi="Consolas" w:cs="Consolas"/>
          <w:color w:val="FF0000"/>
          <w:sz w:val="19"/>
          <w:szCs w:val="19"/>
          <w14:ligatures w14:val="none"/>
          <w14:cntxtAlts w14:val="0"/>
        </w:rPr>
        <w:t>bindingscript</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HCRTools</w:t>
      </w:r>
      <w:proofErr w:type="spellEnd"/>
      <w:r>
        <w:rPr>
          <w:rFonts w:ascii="Consolas" w:hAnsi="Consolas" w:cs="Consolas"/>
          <w:color w:val="FF0000"/>
          <w:sz w:val="19"/>
          <w:szCs w:val="19"/>
          <w14:ligatures w14:val="none"/>
          <w14:cntxtAlts w14:val="0"/>
        </w:rPr>
        <w:t xml:space="preserve"> script that contains HC functions'</w:t>
      </w:r>
      <w:r>
        <w:rPr>
          <w:rFonts w:ascii="Consolas" w:hAnsi="Consolas" w:cs="Consolas"/>
          <w:color w:val="808080"/>
          <w:sz w:val="19"/>
          <w:szCs w:val="19"/>
          <w14:ligatures w14:val="none"/>
          <w14:cntxtAlts w14:val="0"/>
        </w:rPr>
        <w:t>)</w:t>
      </w:r>
    </w:p>
    <w:p w14:paraId="37FF7D5D"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p>
    <w:p w14:paraId="1D05D472" w14:textId="77777777" w:rsidR="00101810" w:rsidRDefault="00101810" w:rsidP="00101810">
      <w:pPr>
        <w:rPr>
          <w:b/>
        </w:rPr>
      </w:pPr>
    </w:p>
    <w:p w14:paraId="03B3D37D" w14:textId="77777777" w:rsidR="00101810" w:rsidRPr="001B732D" w:rsidRDefault="00101810" w:rsidP="00101810">
      <w:pPr>
        <w:rPr>
          <w:b/>
        </w:rPr>
      </w:pPr>
      <w:proofErr w:type="spellStart"/>
      <w:r w:rsidRPr="001B732D">
        <w:rPr>
          <w:b/>
        </w:rPr>
        <w:t>EDWAdmin.CatalystAdmin.ETLEngineConfigurationBASE</w:t>
      </w:r>
      <w:proofErr w:type="spellEnd"/>
    </w:p>
    <w:p w14:paraId="70B548B0"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ETLEngineConfigurationBASE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proofErr w:type="spellStart"/>
      <w:r>
        <w:rPr>
          <w:rFonts w:ascii="Consolas" w:hAnsi="Consolas" w:cs="Consolas"/>
          <w:sz w:val="19"/>
          <w:szCs w:val="19"/>
          <w14:ligatures w14:val="none"/>
          <w14:cntxtAlts w14:val="0"/>
        </w:rPr>
        <w:t>ExtensionPointNM</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DatamartID</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SSISPackagePathOrSPToExecuteTXT</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IsSSISPackageFLG</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ExtensionOwnerNM</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RunInAsynchModeFLG</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Use32BitRuntimeFLG</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ExecutionOrderNBR</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ActiveFLG</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RequiredParametersTXT</w:t>
      </w:r>
      <w:proofErr w:type="spellEnd"/>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FailsBatchFLG</w:t>
      </w:r>
      <w:proofErr w:type="spellEnd"/>
      <w:r>
        <w:rPr>
          <w:rFonts w:ascii="Consolas" w:hAnsi="Consolas" w:cs="Consolas"/>
          <w:color w:val="808080"/>
          <w:sz w:val="19"/>
          <w:szCs w:val="19"/>
          <w14:ligatures w14:val="none"/>
          <w14:cntxtAlts w14:val="0"/>
        </w:rPr>
        <w:t>)</w:t>
      </w:r>
    </w:p>
    <w:p w14:paraId="75B27BA0" w14:textId="6734D86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OnPostStageToProdLoad</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DataMartID</w:t>
      </w:r>
      <w:proofErr w:type="spellEnd"/>
      <w:r>
        <w:rPr>
          <w:rFonts w:ascii="Consolas" w:hAnsi="Consolas" w:cs="Consolas"/>
          <w:sz w:val="19"/>
          <w:szCs w:val="19"/>
          <w14:ligatures w14:val="none"/>
          <w14:cntxtAlts w14:val="0"/>
        </w:rPr>
        <w:t>]</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FF0000"/>
          <w:sz w:val="19"/>
          <w:szCs w:val="19"/>
          <w14:ligatures w14:val="none"/>
          <w14:cntxtAlts w14:val="0"/>
        </w:rPr>
        <w:t>'\SSISDB\CatalystExtensibility\ExternalScriptExtensibility\ExternalScriptExecutionREST.dtsx'</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1</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FF0000"/>
          <w:sz w:val="19"/>
          <w:szCs w:val="19"/>
          <w14:ligatures w14:val="none"/>
          <w14:cntxtAlts w14:val="0"/>
        </w:rPr>
        <w:t>'Health Catalyst'</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0</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0</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1</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1</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w:t>
      </w:r>
      <w:r>
        <w:rPr>
          <w:rFonts w:ascii="Consolas" w:hAnsi="Consolas" w:cs="Consolas"/>
          <w:color w:val="FF0000"/>
          <w:sz w:val="19"/>
          <w:szCs w:val="19"/>
          <w14:ligatures w14:val="none"/>
          <w14:cntxtAlts w14:val="0"/>
        </w:rPr>
        <w:t>'</w:t>
      </w:r>
      <w:proofErr w:type="spellStart"/>
      <w:r>
        <w:rPr>
          <w:rFonts w:ascii="Consolas" w:hAnsi="Consolas" w:cs="Consolas"/>
          <w:color w:val="FF0000"/>
          <w:sz w:val="19"/>
          <w:szCs w:val="19"/>
          <w14:ligatures w14:val="none"/>
          <w14:cntxtAlts w14:val="0"/>
        </w:rPr>
        <w:t>BatchID</w:t>
      </w:r>
      <w:proofErr w:type="spellEnd"/>
      <w:r>
        <w:rPr>
          <w:rFonts w:ascii="Consolas" w:hAnsi="Consolas" w:cs="Consolas"/>
          <w:color w:val="FF0000"/>
          <w:sz w:val="19"/>
          <w:szCs w:val="19"/>
          <w14:ligatures w14:val="none"/>
          <w14:cntxtAlts w14:val="0"/>
        </w:rPr>
        <w:t xml:space="preserve">, </w:t>
      </w:r>
      <w:proofErr w:type="spellStart"/>
      <w:r>
        <w:rPr>
          <w:rFonts w:ascii="Consolas" w:hAnsi="Consolas" w:cs="Consolas"/>
          <w:color w:val="FF0000"/>
          <w:sz w:val="19"/>
          <w:szCs w:val="19"/>
          <w14:ligatures w14:val="none"/>
          <w14:cntxtAlts w14:val="0"/>
        </w:rPr>
        <w:t>TableID</w:t>
      </w:r>
      <w:proofErr w:type="spellEnd"/>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 xml:space="preserve"> 1</w:t>
      </w:r>
      <w:r>
        <w:rPr>
          <w:rFonts w:ascii="Consolas" w:hAnsi="Consolas" w:cs="Consolas"/>
          <w:color w:val="808080"/>
          <w:sz w:val="19"/>
          <w:szCs w:val="19"/>
          <w14:ligatures w14:val="none"/>
          <w14:cntxtAlts w14:val="0"/>
        </w:rPr>
        <w:t>)</w:t>
      </w:r>
    </w:p>
    <w:p w14:paraId="5B3D9459"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p>
    <w:p w14:paraId="12E9EDE6" w14:textId="77777777" w:rsidR="00101810" w:rsidRDefault="00101810" w:rsidP="00101810">
      <w:pPr>
        <w:rPr>
          <w:b/>
        </w:rPr>
      </w:pPr>
    </w:p>
    <w:p w14:paraId="1DB2A9E6" w14:textId="3AE46943" w:rsidR="00101810" w:rsidRPr="003955C0" w:rsidRDefault="00101810" w:rsidP="003955C0">
      <w:pPr>
        <w:rPr>
          <w:b/>
        </w:rPr>
      </w:pPr>
      <w:proofErr w:type="spellStart"/>
      <w:r w:rsidRPr="001B732D">
        <w:rPr>
          <w:b/>
        </w:rPr>
        <w:t>EDWAdmin.CatalystAdmin.ObjectAttributeBASE</w:t>
      </w:r>
      <w:proofErr w:type="spellEnd"/>
    </w:p>
    <w:p w14:paraId="51BF8867" w14:textId="377F4F91" w:rsidR="003955C0" w:rsidRDefault="003955C0" w:rsidP="003955C0">
      <w:pPr>
        <w:pStyle w:val="BodyIndent"/>
      </w:pPr>
    </w:p>
    <w:p w14:paraId="1D8A3227"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ObjectAttributeBASE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ObjectID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ObjectTypeCD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AttributeNM</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AttributeTypeCD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AttributeValueTXT</w:t>
      </w:r>
      <w:r>
        <w:rPr>
          <w:rFonts w:ascii="Consolas" w:hAnsi="Consolas" w:cs="Consolas"/>
          <w:color w:val="808080"/>
          <w:sz w:val="19"/>
          <w:szCs w:val="19"/>
          <w14:ligatures w14:val="none"/>
          <w14:cntxtAlts w14:val="0"/>
        </w:rPr>
        <w:t>)</w:t>
      </w:r>
    </w:p>
    <w:p w14:paraId="59B2D4F6" w14:textId="3CF2F446"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0</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'System'</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'fabric.machinelearning.server'</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'string'</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w:t>
      </w:r>
      <w:r w:rsidRPr="003955C0">
        <w:rPr>
          <w:rFonts w:ascii="Consolas" w:hAnsi="Consolas" w:cs="Consolas"/>
          <w:sz w:val="19"/>
          <w:szCs w:val="19"/>
          <w14:ligatures w14:val="none"/>
          <w14:cntxtAlts w14:val="0"/>
        </w:rPr>
        <w:t>[URI]</w:t>
      </w:r>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p>
    <w:p w14:paraId="3CA0D68E"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p>
    <w:p w14:paraId="0153E2BA"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ObjectAttributeBASE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ObjectID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ObjectTypeCD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AttributeNM</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AttributeTypeCD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AttributeValueTXT</w:t>
      </w:r>
      <w:r>
        <w:rPr>
          <w:rFonts w:ascii="Consolas" w:hAnsi="Consolas" w:cs="Consolas"/>
          <w:color w:val="808080"/>
          <w:sz w:val="19"/>
          <w:szCs w:val="19"/>
          <w14:ligatures w14:val="none"/>
          <w14:cntxtAlts w14:val="0"/>
        </w:rPr>
        <w:t>)</w:t>
      </w:r>
    </w:p>
    <w:p w14:paraId="0A2DA495" w14:textId="325B1DF1"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[TableID]</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'Table'</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'fabric.machinelearning.sourceentity'</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'string'</w:t>
      </w:r>
      <w:r>
        <w:rPr>
          <w:rFonts w:ascii="Consolas" w:hAnsi="Consolas" w:cs="Consolas"/>
          <w:color w:val="808080"/>
          <w:sz w:val="19"/>
          <w:szCs w:val="19"/>
          <w14:ligatures w14:val="none"/>
          <w14:cntxtAlts w14:val="0"/>
        </w:rPr>
        <w:t>,</w:t>
      </w:r>
      <w:r w:rsidRPr="003955C0">
        <w:rPr>
          <w:rFonts w:ascii="Consolas" w:hAnsi="Consolas" w:cs="Consolas"/>
          <w:sz w:val="19"/>
          <w:szCs w:val="19"/>
        </w:rPr>
        <w:t xml:space="preserve"> </w:t>
      </w:r>
      <w:r>
        <w:rPr>
          <w:rFonts w:ascii="Consolas" w:hAnsi="Consolas" w:cs="Consolas"/>
          <w:sz w:val="19"/>
          <w:szCs w:val="19"/>
        </w:rPr>
        <w:t>[</w:t>
      </w:r>
      <w:proofErr w:type="spellStart"/>
      <w:r>
        <w:rPr>
          <w:rFonts w:ascii="Consolas" w:hAnsi="Consolas" w:cs="Consolas"/>
          <w:sz w:val="19"/>
          <w:szCs w:val="19"/>
        </w:rPr>
        <w:t>DatabaseNM.SchemaNM.ViewNM</w:t>
      </w:r>
      <w:proofErr w:type="spellEnd"/>
      <w:r>
        <w:rPr>
          <w:rFonts w:ascii="Consolas" w:hAnsi="Consolas" w:cs="Consolas"/>
          <w:sz w:val="19"/>
          <w:szCs w:val="19"/>
        </w:rPr>
        <w:t>]</w:t>
      </w:r>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p>
    <w:p w14:paraId="140FA5A6"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p>
    <w:p w14:paraId="37529527" w14:textId="77777777" w:rsidR="003955C0" w:rsidRDefault="003955C0" w:rsidP="003955C0">
      <w:pPr>
        <w:keepLines w:val="0"/>
        <w:suppressAutoHyphens w:val="0"/>
        <w:autoSpaceDE w:val="0"/>
        <w:autoSpaceDN w:val="0"/>
        <w:adjustRightInd w:val="0"/>
        <w:spacing w:after="0" w:line="240" w:lineRule="auto"/>
        <w:rPr>
          <w:rFonts w:ascii="Consolas" w:hAnsi="Consolas" w:cs="Consolas"/>
          <w:sz w:val="19"/>
          <w:szCs w:val="19"/>
          <w14:ligatures w14:val="none"/>
          <w14:cntxtAlts w14:val="0"/>
        </w:rPr>
      </w:pPr>
      <w:r>
        <w:rPr>
          <w:rFonts w:ascii="Consolas" w:hAnsi="Consolas" w:cs="Consolas"/>
          <w:color w:val="0000FF"/>
          <w:sz w:val="19"/>
          <w:szCs w:val="19"/>
          <w14:ligatures w14:val="none"/>
          <w14:cntxtAlts w14:val="0"/>
        </w:rPr>
        <w:t>INSERT</w:t>
      </w:r>
      <w:r>
        <w:rPr>
          <w:rFonts w:ascii="Consolas" w:hAnsi="Consolas" w:cs="Consolas"/>
          <w:sz w:val="19"/>
          <w:szCs w:val="19"/>
          <w14:ligatures w14:val="none"/>
          <w14:cntxtAlts w14:val="0"/>
        </w:rPr>
        <w:t xml:space="preserve"> </w:t>
      </w:r>
      <w:r>
        <w:rPr>
          <w:rFonts w:ascii="Consolas" w:hAnsi="Consolas" w:cs="Consolas"/>
          <w:color w:val="0000FF"/>
          <w:sz w:val="19"/>
          <w:szCs w:val="19"/>
          <w14:ligatures w14:val="none"/>
          <w14:cntxtAlts w14:val="0"/>
        </w:rPr>
        <w:t>INTO</w:t>
      </w:r>
      <w:r>
        <w:rPr>
          <w:rFonts w:ascii="Consolas" w:hAnsi="Consolas" w:cs="Consolas"/>
          <w:sz w:val="19"/>
          <w:szCs w:val="19"/>
          <w14:ligatures w14:val="none"/>
          <w14:cntxtAlts w14:val="0"/>
        </w:rPr>
        <w:t xml:space="preserve"> </w:t>
      </w:r>
      <w:proofErr w:type="spellStart"/>
      <w:r>
        <w:rPr>
          <w:rFonts w:ascii="Consolas" w:hAnsi="Consolas" w:cs="Consolas"/>
          <w:sz w:val="19"/>
          <w:szCs w:val="19"/>
          <w14:ligatures w14:val="none"/>
          <w14:cntxtAlts w14:val="0"/>
        </w:rPr>
        <w:t>CatalystAdmin</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ObjectAttributeBASE</w:t>
      </w:r>
      <w:proofErr w:type="spellEnd"/>
      <w:r>
        <w:rPr>
          <w:rFonts w:ascii="Consolas" w:hAnsi="Consolas" w:cs="Consolas"/>
          <w:color w:val="0000FF"/>
          <w:sz w:val="19"/>
          <w:szCs w:val="19"/>
          <w14:ligatures w14:val="none"/>
          <w14:cntxtAlts w14:val="0"/>
        </w:rPr>
        <w:t xml:space="preserve">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ObjectID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ObjectTypeCD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AttributeNM</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AttributeTypeCD</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AttributeValueTXT</w:t>
      </w:r>
      <w:r>
        <w:rPr>
          <w:rFonts w:ascii="Consolas" w:hAnsi="Consolas" w:cs="Consolas"/>
          <w:color w:val="808080"/>
          <w:sz w:val="19"/>
          <w:szCs w:val="19"/>
          <w14:ligatures w14:val="none"/>
          <w14:cntxtAlts w14:val="0"/>
        </w:rPr>
        <w:t>)</w:t>
      </w:r>
    </w:p>
    <w:p w14:paraId="7630D211" w14:textId="71C86A7C" w:rsidR="003955C0" w:rsidRDefault="003955C0" w:rsidP="003955C0">
      <w:pPr>
        <w:keepLines w:val="0"/>
        <w:suppressAutoHyphens w:val="0"/>
        <w:autoSpaceDE w:val="0"/>
        <w:autoSpaceDN w:val="0"/>
        <w:adjustRightInd w:val="0"/>
        <w:spacing w:after="0" w:line="240" w:lineRule="auto"/>
        <w:rPr>
          <w:rFonts w:ascii="Consolas" w:hAnsi="Consolas" w:cs="Consolas"/>
          <w:color w:val="808080"/>
          <w:sz w:val="19"/>
          <w:szCs w:val="19"/>
          <w14:ligatures w14:val="none"/>
          <w14:cntxtAlts w14:val="0"/>
        </w:rPr>
      </w:pPr>
      <w:r>
        <w:rPr>
          <w:rFonts w:ascii="Consolas" w:hAnsi="Consolas" w:cs="Consolas"/>
          <w:color w:val="0000FF"/>
          <w:sz w:val="19"/>
          <w:szCs w:val="19"/>
          <w14:ligatures w14:val="none"/>
          <w14:cntxtAlts w14:val="0"/>
        </w:rPr>
        <w:t xml:space="preserve">VALUES </w:t>
      </w:r>
      <w:r>
        <w:rPr>
          <w:rFonts w:ascii="Consolas" w:hAnsi="Consolas" w:cs="Consolas"/>
          <w:color w:val="808080"/>
          <w:sz w:val="19"/>
          <w:szCs w:val="19"/>
          <w14:ligatures w14:val="none"/>
          <w14:cntxtAlts w14:val="0"/>
        </w:rPr>
        <w:t>(</w:t>
      </w:r>
      <w:r>
        <w:rPr>
          <w:rFonts w:ascii="Consolas" w:hAnsi="Consolas" w:cs="Consolas"/>
          <w:sz w:val="19"/>
          <w:szCs w:val="19"/>
          <w14:ligatures w14:val="none"/>
          <w14:cntxtAlts w14:val="0"/>
        </w:rPr>
        <w:t>[TableID]</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'Table'</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'fabric.machinelearning.bindingscript'</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'string'</w:t>
      </w:r>
      <w:r>
        <w:rPr>
          <w:rFonts w:ascii="Consolas" w:hAnsi="Consolas" w:cs="Consolas"/>
          <w:color w:val="808080"/>
          <w:sz w:val="19"/>
          <w:szCs w:val="19"/>
          <w14:ligatures w14:val="none"/>
          <w14:cntxtAlts w14:val="0"/>
        </w:rPr>
        <w:t>,</w:t>
      </w:r>
      <w:r>
        <w:rPr>
          <w:rFonts w:ascii="Consolas" w:hAnsi="Consolas" w:cs="Consolas"/>
          <w:color w:val="FF0000"/>
          <w:sz w:val="19"/>
          <w:szCs w:val="19"/>
          <w14:ligatures w14:val="none"/>
          <w14:cntxtAlts w14:val="0"/>
        </w:rPr>
        <w:t>'</w:t>
      </w:r>
      <w:r w:rsidRPr="003955C0">
        <w:rPr>
          <w:rFonts w:ascii="Consolas" w:hAnsi="Consolas" w:cs="Consolas"/>
          <w:sz w:val="19"/>
          <w:szCs w:val="19"/>
          <w14:ligatures w14:val="none"/>
          <w14:cntxtAlts w14:val="0"/>
        </w:rPr>
        <w:t>[ScriptName]</w:t>
      </w:r>
      <w:r>
        <w:rPr>
          <w:rFonts w:ascii="Consolas" w:hAnsi="Consolas" w:cs="Consolas"/>
          <w:color w:val="FF0000"/>
          <w:sz w:val="19"/>
          <w:szCs w:val="19"/>
          <w14:ligatures w14:val="none"/>
          <w14:cntxtAlts w14:val="0"/>
        </w:rPr>
        <w:t>'</w:t>
      </w:r>
      <w:r>
        <w:rPr>
          <w:rFonts w:ascii="Consolas" w:hAnsi="Consolas" w:cs="Consolas"/>
          <w:color w:val="808080"/>
          <w:sz w:val="19"/>
          <w:szCs w:val="19"/>
          <w14:ligatures w14:val="none"/>
          <w14:cntxtAlts w14:val="0"/>
        </w:rPr>
        <w:t>)</w:t>
      </w:r>
    </w:p>
    <w:p w14:paraId="2A1C4BB6" w14:textId="77777777" w:rsidR="003955C0" w:rsidRPr="003955C0" w:rsidRDefault="003955C0" w:rsidP="003955C0">
      <w:pPr>
        <w:pStyle w:val="BodyParagraph"/>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189A38" w14:textId="77777777" w:rsidR="003D1F65" w:rsidRDefault="003D1F65" w:rsidP="00E755C8">
      <w:pPr>
        <w:spacing w:after="0" w:line="240" w:lineRule="auto"/>
      </w:pPr>
      <w:r>
        <w:separator/>
      </w:r>
    </w:p>
  </w:endnote>
  <w:endnote w:type="continuationSeparator" w:id="0">
    <w:p w14:paraId="313CA3B6" w14:textId="77777777" w:rsidR="003D1F65" w:rsidRDefault="003D1F65"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7CCC3E76-8C74-4C27-9FD1-6938D7291B93}"/>
    <w:embedBold r:id="rId2" w:fontKey="{7DDB7390-7977-4F5B-A4DD-B1517A4BFE82}"/>
    <w:embedItalic r:id="rId3" w:fontKey="{47DE3544-65E8-4FD6-8BC7-E4BE1B49715B}"/>
  </w:font>
  <w:font w:name="Calibri">
    <w:panose1 w:val="020F0502020204030204"/>
    <w:charset w:val="00"/>
    <w:family w:val="swiss"/>
    <w:pitch w:val="variable"/>
    <w:sig w:usb0="E0002AFF" w:usb1="C000247B" w:usb2="00000009" w:usb3="00000000" w:csb0="000001FF" w:csb1="00000000"/>
    <w:embedRegular r:id="rId4" w:fontKey="{399D00F9-BC4C-4286-8840-8C69CF88CFC0}"/>
    <w:embedBold r:id="rId5" w:fontKey="{62C8494D-F3B7-473F-8C19-A094E6F9BDE9}"/>
    <w:embedItalic r:id="rId6" w:fontKey="{7FD57414-2DC3-45AE-A33C-8AA3EC4B4A61}"/>
  </w:font>
  <w:font w:name="Calibri Light">
    <w:panose1 w:val="020F0302020204030204"/>
    <w:charset w:val="00"/>
    <w:family w:val="swiss"/>
    <w:pitch w:val="variable"/>
    <w:sig w:usb0="E0002AFF" w:usb1="C000247B" w:usb2="00000009" w:usb3="00000000" w:csb0="000001FF" w:csb1="00000000"/>
    <w:embedRegular r:id="rId7" w:fontKey="{720C2342-FD6D-4219-A9E6-C54E3C8D496D}"/>
  </w:font>
  <w:font w:name="Segoe UI Semibold">
    <w:panose1 w:val="020B0702040204020203"/>
    <w:charset w:val="00"/>
    <w:family w:val="swiss"/>
    <w:pitch w:val="variable"/>
    <w:sig w:usb0="E4002EFF" w:usb1="C000E47F" w:usb2="00000009" w:usb3="00000000" w:csb0="000001FF" w:csb1="00000000"/>
    <w:embedRegular r:id="rId8" w:fontKey="{E7DD9384-4309-4790-B300-5DCACA3D8619}"/>
    <w:embedItalic r:id="rId9" w:fontKey="{F0F5708A-8BDF-46F2-A725-A230AAF0EA93}"/>
  </w:font>
  <w:font w:name="Consolas">
    <w:panose1 w:val="020B0609020204030204"/>
    <w:charset w:val="00"/>
    <w:family w:val="modern"/>
    <w:pitch w:val="fixed"/>
    <w:sig w:usb0="E00006FF" w:usb1="0000FCFF" w:usb2="00000001" w:usb3="00000000" w:csb0="0000019F" w:csb1="00000000"/>
    <w:embedRegular r:id="rId10" w:fontKey="{E50B4313-39D9-4863-96D1-4C27752D04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3D2035A6"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780A12">
              <w:rPr>
                <w:noProof/>
              </w:rPr>
              <w:t>3</w:t>
            </w:r>
            <w:r w:rsidRPr="00E755C8">
              <w:fldChar w:fldCharType="end"/>
            </w:r>
            <w:r w:rsidRPr="00E755C8">
              <w:t xml:space="preserve"> of </w:t>
            </w:r>
            <w:r w:rsidR="003D1F65">
              <w:fldChar w:fldCharType="begin"/>
            </w:r>
            <w:r w:rsidR="003D1F65">
              <w:instrText xml:space="preserve"> NUMP</w:instrText>
            </w:r>
            <w:r w:rsidR="003D1F65">
              <w:instrText xml:space="preserve">AGES  </w:instrText>
            </w:r>
            <w:r w:rsidR="003D1F65">
              <w:fldChar w:fldCharType="separate"/>
            </w:r>
            <w:r w:rsidR="00780A12">
              <w:rPr>
                <w:noProof/>
              </w:rPr>
              <w:t>3</w:t>
            </w:r>
            <w:r w:rsidR="003D1F65">
              <w:rPr>
                <w:noProof/>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9EDA84" w14:textId="77777777" w:rsidR="003D1F65" w:rsidRDefault="003D1F65" w:rsidP="00E755C8">
      <w:pPr>
        <w:spacing w:after="0" w:line="240" w:lineRule="auto"/>
      </w:pPr>
      <w:r>
        <w:separator/>
      </w:r>
    </w:p>
  </w:footnote>
  <w:footnote w:type="continuationSeparator" w:id="0">
    <w:p w14:paraId="773E4AF4" w14:textId="77777777" w:rsidR="003D1F65" w:rsidRDefault="003D1F65"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30pt;height:28.8pt" o:bullet="t">
        <v:imagedata r:id="rId1" o:title="1_large"/>
      </v:shape>
    </w:pict>
  </w:numPicBullet>
  <w:numPicBullet w:numPicBulletId="1">
    <w:pict>
      <v:shape id="_x0000_i1055" type="#_x0000_t75" style="width:16.2pt;height:15.6pt;visibility:visible;mso-wrap-style:square" o:bullet="t">
        <v:imagedata r:id="rId2" o:title=""/>
      </v:shape>
    </w:pict>
  </w:numPicBullet>
  <w:numPicBullet w:numPicBulletId="2">
    <w:pict>
      <v:shape id="_x0000_i1056" type="#_x0000_t75" style="width:30pt;height:28.8pt" o:bullet="t">
        <v:imagedata r:id="rId3" o:title="2_large"/>
      </v:shape>
    </w:pict>
  </w:numPicBullet>
  <w:numPicBullet w:numPicBulletId="3">
    <w:pict>
      <v:shape id="_x0000_i1057" type="#_x0000_t75" style="width:30pt;height:28.8pt" o:bullet="t">
        <v:imagedata r:id="rId4" o:title="3_large"/>
      </v:shape>
    </w:pict>
  </w:numPicBullet>
  <w:numPicBullet w:numPicBulletId="4">
    <w:pict>
      <v:shape id="_x0000_i1058" type="#_x0000_t75" style="width:30pt;height:28.8pt" o:bullet="t">
        <v:imagedata r:id="rId5" o:title="4_large"/>
      </v:shape>
    </w:pict>
  </w:numPicBullet>
  <w:numPicBullet w:numPicBulletId="5">
    <w:pict>
      <v:shape id="_x0000_i1059" type="#_x0000_t75" style="width:30pt;height:28.8pt" o:bullet="t">
        <v:imagedata r:id="rId6" o:title="5_large"/>
      </v:shape>
    </w:pict>
  </w:numPicBullet>
  <w:numPicBullet w:numPicBulletId="6">
    <w:pict>
      <v:shape id="_x0000_i1060"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3F22"/>
    <w:rsid w:val="002B4333"/>
    <w:rsid w:val="002C291A"/>
    <w:rsid w:val="002C365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563D8"/>
    <w:rsid w:val="003666B9"/>
    <w:rsid w:val="003711B4"/>
    <w:rsid w:val="00376E29"/>
    <w:rsid w:val="0038071A"/>
    <w:rsid w:val="003847A6"/>
    <w:rsid w:val="00385DD6"/>
    <w:rsid w:val="00386D1A"/>
    <w:rsid w:val="0038793A"/>
    <w:rsid w:val="00390515"/>
    <w:rsid w:val="003929B0"/>
    <w:rsid w:val="0039331A"/>
    <w:rsid w:val="003955C0"/>
    <w:rsid w:val="003B0C6F"/>
    <w:rsid w:val="003B1AF9"/>
    <w:rsid w:val="003B4CA4"/>
    <w:rsid w:val="003B7126"/>
    <w:rsid w:val="003B76A2"/>
    <w:rsid w:val="003D1F65"/>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E66A8"/>
    <w:rsid w:val="004F6B64"/>
    <w:rsid w:val="00500B37"/>
    <w:rsid w:val="005058CF"/>
    <w:rsid w:val="005061C4"/>
    <w:rsid w:val="00507D47"/>
    <w:rsid w:val="005154AA"/>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6EC5"/>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80A1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5BD9"/>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2E7"/>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47C"/>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5FAE"/>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92F2D-CED8-46CF-97E7-60299DB51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0</TotalTime>
  <Pages>3</Pages>
  <Words>632</Words>
  <Characters>3604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cp:revision>
  <dcterms:created xsi:type="dcterms:W3CDTF">2017-04-21T19:18:00Z</dcterms:created>
  <dcterms:modified xsi:type="dcterms:W3CDTF">2017-04-21T19:18:00Z</dcterms:modified>
</cp:coreProperties>
</file>